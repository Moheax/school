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A710" w14:textId="77777777" w:rsidR="005F4A76" w:rsidRDefault="000B2222" w:rsidP="00BE34AC">
      <w:pPr>
        <w:pStyle w:val="NoSpacing"/>
        <w:jc w:val="right"/>
      </w:pPr>
      <w:bookmarkStart w:id="0" w:name="_Toc25095260"/>
      <w:bookmarkStart w:id="1" w:name="_Toc38714682"/>
      <w:bookmarkStart w:id="2" w:name="_Toc44578042"/>
      <w:r w:rsidRPr="00BE34AC">
        <w:rPr>
          <w:noProof/>
        </w:rPr>
        <w:drawing>
          <wp:anchor distT="0" distB="0" distL="114300" distR="114300" simplePos="0" relativeHeight="251615744" behindDoc="0" locked="0" layoutInCell="1" allowOverlap="1" wp14:anchorId="08181AAA" wp14:editId="1FC39665">
            <wp:simplePos x="0" y="0"/>
            <wp:positionH relativeFrom="margin">
              <wp:align>right</wp:align>
            </wp:positionH>
            <wp:positionV relativeFrom="paragraph">
              <wp:posOffset>49530</wp:posOffset>
            </wp:positionV>
            <wp:extent cx="1257300" cy="439194"/>
            <wp:effectExtent l="0" t="0" r="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439194"/>
                    </a:xfrm>
                    <a:prstGeom prst="rect">
                      <a:avLst/>
                    </a:prstGeom>
                    <a:noFill/>
                    <a:ln>
                      <a:noFill/>
                    </a:ln>
                  </pic:spPr>
                </pic:pic>
              </a:graphicData>
            </a:graphic>
          </wp:anchor>
        </w:drawing>
      </w:r>
    </w:p>
    <w:bookmarkEnd w:id="0"/>
    <w:bookmarkEnd w:id="1"/>
    <w:bookmarkEnd w:id="2"/>
    <w:p w14:paraId="6274EE19" w14:textId="77777777" w:rsidR="00484F75" w:rsidRPr="005A13FF" w:rsidRDefault="000B2222" w:rsidP="009A5451">
      <w:pPr>
        <w:pStyle w:val="Kop1No-ToC"/>
      </w:pPr>
      <w:r>
        <w:t xml:space="preserve">Werkblad </w:t>
      </w:r>
      <w:r w:rsidR="00A0350F">
        <w:t>Flexbox</w:t>
      </w:r>
    </w:p>
    <w:p w14:paraId="4CE70924" w14:textId="77777777" w:rsidR="00EF7688" w:rsidRDefault="00265FF2" w:rsidP="00E36661">
      <w:r>
        <w:t>Dit werkblad dient ter oefening van de ‘flexbox’ techniek in HTML en CSS</w:t>
      </w:r>
      <w:r w:rsidR="00852BD7">
        <w:t>, je krijgt er geen beoordeling voor en het hoeft niet snel af. Neem er dus de tijd voor</w:t>
      </w:r>
      <w:r>
        <w:t xml:space="preserve">. </w:t>
      </w:r>
    </w:p>
    <w:p w14:paraId="3ADF1464" w14:textId="1315F865" w:rsidR="00E36661" w:rsidRDefault="00265FF2" w:rsidP="00E36661">
      <w:r>
        <w:t>De docent zal</w:t>
      </w:r>
      <w:r w:rsidR="00852BD7">
        <w:t xml:space="preserve"> dit werkblad voor je nakijken en het met de klas bespreken. Als je een opdracht niet weet of er een vraag bij hebt, noteer die er dan meteen naast. Dan kun je dat later bespreken met de docent.</w:t>
      </w:r>
    </w:p>
    <w:p w14:paraId="53900A04" w14:textId="77777777" w:rsidR="007A622D" w:rsidRPr="00EF7688" w:rsidRDefault="007A622D" w:rsidP="007A622D"/>
    <w:p w14:paraId="586405F5" w14:textId="60CAEF7E" w:rsidR="007A622D" w:rsidRDefault="007A622D" w:rsidP="007A622D">
      <w:pPr>
        <w:pStyle w:val="Verwijzingtheorie"/>
        <w:numPr>
          <w:ilvl w:val="0"/>
          <w:numId w:val="41"/>
        </w:numPr>
        <w:spacing w:line="256" w:lineRule="auto"/>
      </w:pPr>
      <w:r>
        <w:rPr>
          <w:rStyle w:val="VerwijzingtheorieChar"/>
        </w:rPr>
        <w:t>Aant</w:t>
      </w:r>
      <w:r w:rsidR="007F3C8B">
        <w:rPr>
          <w:rStyle w:val="VerwijzingtheorieChar"/>
        </w:rPr>
        <w:t>e</w:t>
      </w:r>
      <w:r>
        <w:rPr>
          <w:rStyle w:val="VerwijzingtheorieChar"/>
        </w:rPr>
        <w:t>keningen en lesstof:</w:t>
      </w:r>
      <w:r>
        <w:t xml:space="preserve"> Je mag je aantekeningen bij deze opdrachten houden. Je kunt deze stof ook vinden in het moduleboekje WDV-I.</w:t>
      </w:r>
    </w:p>
    <w:p w14:paraId="1B1E1BF8" w14:textId="77777777" w:rsidR="00A0350F" w:rsidRDefault="00A0350F" w:rsidP="00E36661"/>
    <w:p w14:paraId="6D23B230" w14:textId="56568ABC" w:rsidR="00A0350F" w:rsidRDefault="00B50FD3" w:rsidP="00A0350F">
      <w:pPr>
        <w:pStyle w:val="Heading2"/>
      </w:pPr>
      <w:r>
        <w:t>Basis</w:t>
      </w:r>
    </w:p>
    <w:p w14:paraId="45616C1C" w14:textId="01D98D1F" w:rsidR="00267A06" w:rsidRDefault="007D4833" w:rsidP="007D4833">
      <w:pPr>
        <w:jc w:val="center"/>
      </w:pPr>
      <w:r w:rsidRPr="007D4833">
        <w:rPr>
          <w:noProof/>
        </w:rPr>
        <w:drawing>
          <wp:inline distT="0" distB="0" distL="0" distR="0" wp14:anchorId="120797CF" wp14:editId="4857A6DC">
            <wp:extent cx="4877481" cy="54300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543001"/>
                    </a:xfrm>
                    <a:prstGeom prst="rect">
                      <a:avLst/>
                    </a:prstGeom>
                  </pic:spPr>
                </pic:pic>
              </a:graphicData>
            </a:graphic>
          </wp:inline>
        </w:drawing>
      </w:r>
    </w:p>
    <w:p w14:paraId="46CDDB62" w14:textId="7A44E03D" w:rsidR="00E36661" w:rsidRDefault="00BE1723" w:rsidP="00E36661">
      <w:r>
        <w:rPr>
          <w:b/>
          <w:bCs/>
        </w:rPr>
        <w:t>Opdracht</w:t>
      </w:r>
      <w:r w:rsidR="00E36661">
        <w:rPr>
          <w:b/>
          <w:bCs/>
        </w:rPr>
        <w:t xml:space="preserve"> 1</w:t>
      </w:r>
      <w:r w:rsidR="00E36661">
        <w:t xml:space="preserve">: </w:t>
      </w:r>
      <w:r w:rsidR="007D4833">
        <w:t>Welke waarde voor de ‘display’ property</w:t>
      </w:r>
      <w:r w:rsidR="00B50FD3">
        <w:t xml:space="preserve"> is handig om wanneer je</w:t>
      </w:r>
      <w:r w:rsidR="00267A06">
        <w:t xml:space="preserve"> een element zoals in bovenstaande afbeelding </w:t>
      </w:r>
      <w:r w:rsidR="00267A06" w:rsidRPr="007D4833">
        <w:rPr>
          <w:i/>
          <w:iCs/>
        </w:rPr>
        <w:t>in een regel</w:t>
      </w:r>
      <w:r w:rsidR="00267A06">
        <w:t xml:space="preserve"> wilt plaatsen?</w:t>
      </w:r>
      <w:r w:rsidR="0031631C">
        <w:t xml:space="preserve"> De grijze balken zijn tekst</w:t>
      </w:r>
      <w:r w:rsidR="002D44CA">
        <w:t>en</w:t>
      </w:r>
      <w:r w:rsidR="00321DF8">
        <w:t>.</w:t>
      </w:r>
    </w:p>
    <w:p w14:paraId="238D9504" w14:textId="7366F2C8" w:rsidR="007D4833" w:rsidRPr="007F586C" w:rsidRDefault="007D4833" w:rsidP="007D4833">
      <w:pPr>
        <w:pStyle w:val="ListParagraph"/>
        <w:numPr>
          <w:ilvl w:val="0"/>
          <w:numId w:val="43"/>
        </w:numPr>
      </w:pPr>
      <w:r w:rsidRPr="007F586C">
        <w:t>flex</w:t>
      </w:r>
    </w:p>
    <w:p w14:paraId="00BFCF02" w14:textId="67D41B99" w:rsidR="007D4833" w:rsidRDefault="007D4833" w:rsidP="007D4833">
      <w:pPr>
        <w:pStyle w:val="ListParagraph"/>
        <w:numPr>
          <w:ilvl w:val="0"/>
          <w:numId w:val="43"/>
        </w:numPr>
      </w:pPr>
      <w:r>
        <w:t>block</w:t>
      </w:r>
    </w:p>
    <w:p w14:paraId="4F33B045" w14:textId="6EB6E2BC" w:rsidR="007D4833" w:rsidRPr="007F586C" w:rsidRDefault="007D4833" w:rsidP="007D4833">
      <w:pPr>
        <w:pStyle w:val="ListParagraph"/>
        <w:numPr>
          <w:ilvl w:val="0"/>
          <w:numId w:val="43"/>
        </w:numPr>
        <w:rPr>
          <w:b/>
          <w:bCs/>
        </w:rPr>
      </w:pPr>
      <w:proofErr w:type="spellStart"/>
      <w:r w:rsidRPr="007F586C">
        <w:rPr>
          <w:b/>
          <w:bCs/>
        </w:rPr>
        <w:t>inline</w:t>
      </w:r>
      <w:proofErr w:type="spellEnd"/>
    </w:p>
    <w:p w14:paraId="79252E98" w14:textId="0EBC3DCE" w:rsidR="007D4833" w:rsidRDefault="00AB13AA" w:rsidP="007D4833">
      <w:pPr>
        <w:pStyle w:val="ListParagraph"/>
        <w:numPr>
          <w:ilvl w:val="0"/>
          <w:numId w:val="43"/>
        </w:numPr>
      </w:pPr>
      <w:r>
        <w:t>none</w:t>
      </w:r>
    </w:p>
    <w:p w14:paraId="669BC55A" w14:textId="77777777" w:rsidR="00AB13AA" w:rsidRDefault="00AB13AA" w:rsidP="00AB13AA">
      <w:pPr>
        <w:ind w:left="360"/>
      </w:pPr>
    </w:p>
    <w:p w14:paraId="50750C04" w14:textId="72720E03" w:rsidR="00AB13AA" w:rsidRDefault="00B86527" w:rsidP="00AB13AA">
      <w:pPr>
        <w:jc w:val="center"/>
      </w:pPr>
      <w:r w:rsidRPr="00B86527">
        <w:rPr>
          <w:noProof/>
        </w:rPr>
        <w:drawing>
          <wp:inline distT="0" distB="0" distL="0" distR="0" wp14:anchorId="1C908074" wp14:editId="6E9CA340">
            <wp:extent cx="4877481" cy="543001"/>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543001"/>
                    </a:xfrm>
                    <a:prstGeom prst="rect">
                      <a:avLst/>
                    </a:prstGeom>
                  </pic:spPr>
                </pic:pic>
              </a:graphicData>
            </a:graphic>
          </wp:inline>
        </w:drawing>
      </w:r>
    </w:p>
    <w:p w14:paraId="355AE120" w14:textId="0B866696" w:rsidR="00AB13AA" w:rsidRDefault="00AB13AA" w:rsidP="00AB13AA">
      <w:r>
        <w:rPr>
          <w:b/>
          <w:bCs/>
        </w:rPr>
        <w:t>Opdracht 2</w:t>
      </w:r>
      <w:r>
        <w:t>: Welke waarde voor de ‘display’ property is handig om wanneer je een element zoals in bovenstaande afbeelding naast elkaar wilt plaatsen?</w:t>
      </w:r>
    </w:p>
    <w:p w14:paraId="7A7B6323" w14:textId="77777777" w:rsidR="00AB13AA" w:rsidRDefault="00AB13AA" w:rsidP="00AB13AA">
      <w:pPr>
        <w:pStyle w:val="ListParagraph"/>
        <w:numPr>
          <w:ilvl w:val="0"/>
          <w:numId w:val="44"/>
        </w:numPr>
      </w:pPr>
      <w:r>
        <w:t>flex</w:t>
      </w:r>
    </w:p>
    <w:p w14:paraId="6A971FBC" w14:textId="77777777" w:rsidR="00AB13AA" w:rsidRDefault="00AB13AA" w:rsidP="00AB13AA">
      <w:pPr>
        <w:pStyle w:val="ListParagraph"/>
        <w:numPr>
          <w:ilvl w:val="0"/>
          <w:numId w:val="44"/>
        </w:numPr>
      </w:pPr>
      <w:r>
        <w:t>block</w:t>
      </w:r>
    </w:p>
    <w:p w14:paraId="42A97066" w14:textId="77777777" w:rsidR="00AB13AA" w:rsidRPr="007F586C" w:rsidRDefault="00AB13AA" w:rsidP="00AB13AA">
      <w:pPr>
        <w:pStyle w:val="ListParagraph"/>
        <w:numPr>
          <w:ilvl w:val="0"/>
          <w:numId w:val="44"/>
        </w:numPr>
        <w:rPr>
          <w:b/>
          <w:bCs/>
        </w:rPr>
      </w:pPr>
      <w:proofErr w:type="spellStart"/>
      <w:r w:rsidRPr="007F586C">
        <w:rPr>
          <w:b/>
          <w:bCs/>
        </w:rPr>
        <w:t>inline</w:t>
      </w:r>
      <w:proofErr w:type="spellEnd"/>
    </w:p>
    <w:p w14:paraId="7949D19E" w14:textId="1725521A" w:rsidR="00AB13AA" w:rsidRDefault="00AB13AA" w:rsidP="00AB13AA">
      <w:pPr>
        <w:pStyle w:val="ListParagraph"/>
        <w:numPr>
          <w:ilvl w:val="0"/>
          <w:numId w:val="44"/>
        </w:numPr>
      </w:pPr>
      <w:r>
        <w:t>none</w:t>
      </w:r>
    </w:p>
    <w:p w14:paraId="0DCB5BBB" w14:textId="77777777" w:rsidR="00EA02FA" w:rsidRDefault="00EA02FA" w:rsidP="00EA02FA"/>
    <w:p w14:paraId="6566C508" w14:textId="13B61110" w:rsidR="00AB13AA" w:rsidRDefault="00EA02FA" w:rsidP="00EA02FA">
      <w:pPr>
        <w:jc w:val="center"/>
      </w:pPr>
      <w:r w:rsidRPr="00EA02FA">
        <w:rPr>
          <w:noProof/>
        </w:rPr>
        <w:drawing>
          <wp:inline distT="0" distB="0" distL="0" distR="0" wp14:anchorId="4AB95E31" wp14:editId="445F4D4D">
            <wp:extent cx="4877481" cy="543001"/>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543001"/>
                    </a:xfrm>
                    <a:prstGeom prst="rect">
                      <a:avLst/>
                    </a:prstGeom>
                  </pic:spPr>
                </pic:pic>
              </a:graphicData>
            </a:graphic>
          </wp:inline>
        </w:drawing>
      </w:r>
    </w:p>
    <w:p w14:paraId="533E9D01" w14:textId="12E0FA44" w:rsidR="00B86527" w:rsidRDefault="00B86527" w:rsidP="00B86527">
      <w:r>
        <w:rPr>
          <w:b/>
          <w:bCs/>
        </w:rPr>
        <w:t>Opdracht 3</w:t>
      </w:r>
      <w:r>
        <w:t>: Welke waarde voor de ‘display’ property is handig om wanneer je een element zoals in bovenstaande afbeelding de hele regel wilt laten innemen?</w:t>
      </w:r>
    </w:p>
    <w:p w14:paraId="241A0DED" w14:textId="77777777" w:rsidR="00B86527" w:rsidRDefault="00B86527" w:rsidP="00B86527">
      <w:pPr>
        <w:pStyle w:val="ListParagraph"/>
        <w:numPr>
          <w:ilvl w:val="0"/>
          <w:numId w:val="45"/>
        </w:numPr>
      </w:pPr>
      <w:r>
        <w:t>flex</w:t>
      </w:r>
    </w:p>
    <w:p w14:paraId="1695106C" w14:textId="77777777" w:rsidR="00B86527" w:rsidRPr="007F586C" w:rsidRDefault="00B86527" w:rsidP="00B86527">
      <w:pPr>
        <w:pStyle w:val="ListParagraph"/>
        <w:numPr>
          <w:ilvl w:val="0"/>
          <w:numId w:val="45"/>
        </w:numPr>
        <w:rPr>
          <w:b/>
          <w:bCs/>
        </w:rPr>
      </w:pPr>
      <w:r w:rsidRPr="007F586C">
        <w:rPr>
          <w:b/>
          <w:bCs/>
        </w:rPr>
        <w:t>block</w:t>
      </w:r>
    </w:p>
    <w:p w14:paraId="6FA3B21C" w14:textId="77777777" w:rsidR="00B86527" w:rsidRDefault="00B86527" w:rsidP="00B86527">
      <w:pPr>
        <w:pStyle w:val="ListParagraph"/>
        <w:numPr>
          <w:ilvl w:val="0"/>
          <w:numId w:val="45"/>
        </w:numPr>
      </w:pPr>
      <w:proofErr w:type="spellStart"/>
      <w:r>
        <w:t>inline</w:t>
      </w:r>
      <w:proofErr w:type="spellEnd"/>
    </w:p>
    <w:p w14:paraId="75F4C2D2" w14:textId="77777777" w:rsidR="00B86527" w:rsidRDefault="00B86527" w:rsidP="00B86527">
      <w:pPr>
        <w:pStyle w:val="ListParagraph"/>
        <w:numPr>
          <w:ilvl w:val="0"/>
          <w:numId w:val="45"/>
        </w:numPr>
      </w:pPr>
      <w:r>
        <w:t>none</w:t>
      </w:r>
    </w:p>
    <w:p w14:paraId="14BB8C00" w14:textId="3A40A0A3" w:rsidR="00B86527" w:rsidRDefault="00B86527" w:rsidP="00AB13AA"/>
    <w:p w14:paraId="7CFAAF30" w14:textId="2AB62474" w:rsidR="0027708D" w:rsidRDefault="00B769A9" w:rsidP="00B769A9">
      <w:r>
        <w:rPr>
          <w:b/>
          <w:bCs/>
        </w:rPr>
        <w:lastRenderedPageBreak/>
        <w:t>Opdracht 4</w:t>
      </w:r>
      <w:r>
        <w:t xml:space="preserve">: </w:t>
      </w:r>
      <w:r w:rsidR="00572FC8">
        <w:t xml:space="preserve">Bekijk </w:t>
      </w:r>
      <w:r w:rsidR="001D4D66">
        <w:t xml:space="preserve">de </w:t>
      </w:r>
      <w:r w:rsidR="0027708D">
        <w:t>onderstaande</w:t>
      </w:r>
      <w:r w:rsidR="005F1865">
        <w:t xml:space="preserve"> html</w:t>
      </w:r>
      <w:r w:rsidR="0027708D">
        <w:t xml:space="preserve"> code</w:t>
      </w:r>
      <w:r w:rsidR="00B24D9C">
        <w:t xml:space="preserve">, </w:t>
      </w:r>
      <w:r w:rsidR="00572FC8">
        <w:t xml:space="preserve">het </w:t>
      </w:r>
      <w:r w:rsidR="0027708D">
        <w:t xml:space="preserve">daarbij behorende </w:t>
      </w:r>
      <w:r w:rsidR="00572FC8">
        <w:t>resultaat</w:t>
      </w:r>
      <w:r w:rsidR="00B24D9C">
        <w:t xml:space="preserve"> en het gewenste resultaat</w:t>
      </w:r>
      <w:r w:rsidR="00572FC8">
        <w:t xml:space="preserve">. </w:t>
      </w:r>
    </w:p>
    <w:p w14:paraId="2038BA27" w14:textId="77777777" w:rsidR="0027708D" w:rsidRPr="0027708D" w:rsidRDefault="0027708D" w:rsidP="0027708D">
      <w:pPr>
        <w:jc w:val="center"/>
        <w:rPr>
          <w:rStyle w:val="Emphasis"/>
        </w:rPr>
      </w:pPr>
      <w:r w:rsidRPr="0027708D">
        <w:rPr>
          <w:rStyle w:val="Emphasis"/>
        </w:rPr>
        <w:t>HTML Code:</w:t>
      </w:r>
    </w:p>
    <w:p w14:paraId="3B4A1F4B" w14:textId="77777777" w:rsidR="0027708D" w:rsidRPr="0027708D" w:rsidRDefault="0027708D" w:rsidP="0027708D">
      <w:pPr>
        <w:jc w:val="center"/>
        <w:rPr>
          <w:rStyle w:val="Emphasis"/>
        </w:rPr>
      </w:pPr>
      <w:r w:rsidRPr="0027708D">
        <w:rPr>
          <w:rStyle w:val="Emphasis"/>
          <w:noProof/>
        </w:rPr>
        <w:drawing>
          <wp:inline distT="0" distB="0" distL="0" distR="0" wp14:anchorId="72B41270" wp14:editId="0134548B">
            <wp:extent cx="6120130" cy="182308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23085"/>
                    </a:xfrm>
                    <a:prstGeom prst="rect">
                      <a:avLst/>
                    </a:prstGeom>
                  </pic:spPr>
                </pic:pic>
              </a:graphicData>
            </a:graphic>
          </wp:inline>
        </w:drawing>
      </w:r>
    </w:p>
    <w:p w14:paraId="259F51C5" w14:textId="77777777" w:rsidR="0027708D" w:rsidRPr="0027708D" w:rsidRDefault="0027708D" w:rsidP="0027708D">
      <w:pPr>
        <w:jc w:val="center"/>
        <w:rPr>
          <w:rStyle w:val="Emphasis"/>
        </w:rPr>
      </w:pPr>
      <w:r w:rsidRPr="0027708D">
        <w:rPr>
          <w:rStyle w:val="Emphasis"/>
        </w:rPr>
        <w:t>Resultaat:</w:t>
      </w:r>
    </w:p>
    <w:p w14:paraId="6C10BE04" w14:textId="77777777" w:rsidR="0027708D" w:rsidRPr="0027708D" w:rsidRDefault="0027708D" w:rsidP="0027708D">
      <w:pPr>
        <w:jc w:val="center"/>
        <w:rPr>
          <w:rStyle w:val="Emphasis"/>
        </w:rPr>
      </w:pPr>
      <w:r w:rsidRPr="0027708D">
        <w:rPr>
          <w:rStyle w:val="Emphasis"/>
          <w:noProof/>
        </w:rPr>
        <w:drawing>
          <wp:inline distT="0" distB="0" distL="0" distR="0" wp14:anchorId="4F9C03BB" wp14:editId="2F47EF5B">
            <wp:extent cx="6120130" cy="9099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09955"/>
                    </a:xfrm>
                    <a:prstGeom prst="rect">
                      <a:avLst/>
                    </a:prstGeom>
                  </pic:spPr>
                </pic:pic>
              </a:graphicData>
            </a:graphic>
          </wp:inline>
        </w:drawing>
      </w:r>
    </w:p>
    <w:p w14:paraId="59569C48" w14:textId="77777777" w:rsidR="0027708D" w:rsidRPr="0027708D" w:rsidRDefault="0027708D" w:rsidP="0027708D">
      <w:pPr>
        <w:jc w:val="center"/>
        <w:rPr>
          <w:rStyle w:val="Emphasis"/>
        </w:rPr>
      </w:pPr>
      <w:r w:rsidRPr="0027708D">
        <w:rPr>
          <w:rStyle w:val="Emphasis"/>
        </w:rPr>
        <w:t>Gewenste resultaat:</w:t>
      </w:r>
    </w:p>
    <w:p w14:paraId="3388B331" w14:textId="61A6F3CA" w:rsidR="0027708D" w:rsidRDefault="0027708D" w:rsidP="0027708D">
      <w:pPr>
        <w:jc w:val="center"/>
      </w:pPr>
      <w:r w:rsidRPr="0027708D">
        <w:rPr>
          <w:noProof/>
        </w:rPr>
        <w:drawing>
          <wp:inline distT="0" distB="0" distL="0" distR="0" wp14:anchorId="75B653DE" wp14:editId="6EBC555F">
            <wp:extent cx="6120130" cy="1063625"/>
            <wp:effectExtent l="0" t="0" r="0" b="317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63625"/>
                    </a:xfrm>
                    <a:prstGeom prst="rect">
                      <a:avLst/>
                    </a:prstGeom>
                  </pic:spPr>
                </pic:pic>
              </a:graphicData>
            </a:graphic>
          </wp:inline>
        </w:drawing>
      </w:r>
    </w:p>
    <w:p w14:paraId="15CC0A88" w14:textId="4633D4C9" w:rsidR="00B769A9" w:rsidRPr="00D67C0A" w:rsidRDefault="00572FC8" w:rsidP="00B769A9">
      <w:pPr>
        <w:rPr>
          <w:u w:val="single"/>
        </w:rPr>
      </w:pPr>
      <w:r w:rsidRPr="00D67C0A">
        <w:rPr>
          <w:u w:val="single"/>
        </w:rPr>
        <w:t>Leg in je eigen woorden uit waarom de html</w:t>
      </w:r>
      <w:r w:rsidR="005F1865" w:rsidRPr="00D67C0A">
        <w:rPr>
          <w:u w:val="single"/>
        </w:rPr>
        <w:t xml:space="preserve"> niet geschikt is om</w:t>
      </w:r>
      <w:r w:rsidR="001123FD" w:rsidRPr="00D67C0A">
        <w:rPr>
          <w:u w:val="single"/>
        </w:rPr>
        <w:t xml:space="preserve"> </w:t>
      </w:r>
      <w:r w:rsidR="00B24D9C" w:rsidRPr="00D67C0A">
        <w:rPr>
          <w:u w:val="single"/>
        </w:rPr>
        <w:t>het gewenste resultaat te krijgen</w:t>
      </w:r>
      <w:r w:rsidR="00D67C0A" w:rsidRPr="00D67C0A">
        <w:rPr>
          <w:u w:val="single"/>
        </w:rPr>
        <w:t>:</w:t>
      </w:r>
    </w:p>
    <w:tbl>
      <w:tblPr>
        <w:tblStyle w:val="TableGrid"/>
        <w:tblW w:w="0" w:type="auto"/>
        <w:tblLook w:val="04A0" w:firstRow="1" w:lastRow="0" w:firstColumn="1" w:lastColumn="0" w:noHBand="0" w:noVBand="1"/>
      </w:tblPr>
      <w:tblGrid>
        <w:gridCol w:w="9628"/>
      </w:tblGrid>
      <w:tr w:rsidR="005F1865" w:rsidRPr="007F586C" w14:paraId="3F8A9889" w14:textId="77777777" w:rsidTr="003C5298">
        <w:tc>
          <w:tcPr>
            <w:tcW w:w="9628" w:type="dxa"/>
            <w:tcBorders>
              <w:top w:val="single" w:sz="4" w:space="0" w:color="auto"/>
              <w:left w:val="single" w:sz="4" w:space="0" w:color="auto"/>
              <w:bottom w:val="single" w:sz="4" w:space="0" w:color="auto"/>
              <w:right w:val="single" w:sz="4" w:space="0" w:color="auto"/>
            </w:tcBorders>
          </w:tcPr>
          <w:p w14:paraId="4FBF9C32" w14:textId="77777777" w:rsidR="005F1865" w:rsidRDefault="005F1865" w:rsidP="003C5298"/>
          <w:p w14:paraId="2A52BBDF" w14:textId="77777777" w:rsidR="005F1865" w:rsidRDefault="005F1865" w:rsidP="005F1865"/>
          <w:p w14:paraId="2A7A4200" w14:textId="7FB68487" w:rsidR="001123FD" w:rsidRPr="007F586C" w:rsidRDefault="007F586C" w:rsidP="005F1865">
            <w:pPr>
              <w:rPr>
                <w:lang w:val="en-GB"/>
              </w:rPr>
            </w:pPr>
            <w:proofErr w:type="spellStart"/>
            <w:r w:rsidRPr="007F586C">
              <w:rPr>
                <w:lang w:val="en-GB"/>
              </w:rPr>
              <w:t>Verkeerde</w:t>
            </w:r>
            <w:proofErr w:type="spellEnd"/>
            <w:r w:rsidRPr="007F586C">
              <w:rPr>
                <w:lang w:val="en-GB"/>
              </w:rPr>
              <w:t xml:space="preserve"> indenting / parent child </w:t>
            </w:r>
            <w:proofErr w:type="spellStart"/>
            <w:r w:rsidRPr="007F586C">
              <w:rPr>
                <w:lang w:val="en-GB"/>
              </w:rPr>
              <w:t>co</w:t>
            </w:r>
            <w:r>
              <w:rPr>
                <w:lang w:val="en-GB"/>
              </w:rPr>
              <w:t>nfiguratie</w:t>
            </w:r>
            <w:proofErr w:type="spellEnd"/>
            <w:r>
              <w:rPr>
                <w:lang w:val="en-GB"/>
              </w:rPr>
              <w:t>.</w:t>
            </w:r>
          </w:p>
          <w:p w14:paraId="31DF8F9D" w14:textId="77777777" w:rsidR="001123FD" w:rsidRPr="007F586C" w:rsidRDefault="001123FD" w:rsidP="005F1865">
            <w:pPr>
              <w:rPr>
                <w:lang w:val="en-GB"/>
              </w:rPr>
            </w:pPr>
          </w:p>
          <w:p w14:paraId="43DF28A0" w14:textId="77777777" w:rsidR="001123FD" w:rsidRPr="007F586C" w:rsidRDefault="001123FD" w:rsidP="005F1865">
            <w:pPr>
              <w:rPr>
                <w:lang w:val="en-GB"/>
              </w:rPr>
            </w:pPr>
          </w:p>
          <w:p w14:paraId="50865134" w14:textId="77777777" w:rsidR="001123FD" w:rsidRPr="007F586C" w:rsidRDefault="001123FD" w:rsidP="005F1865">
            <w:pPr>
              <w:rPr>
                <w:lang w:val="en-GB"/>
              </w:rPr>
            </w:pPr>
          </w:p>
          <w:p w14:paraId="57D7FB59" w14:textId="77777777" w:rsidR="001123FD" w:rsidRPr="007F586C" w:rsidRDefault="001123FD" w:rsidP="005F1865">
            <w:pPr>
              <w:rPr>
                <w:lang w:val="en-GB"/>
              </w:rPr>
            </w:pPr>
          </w:p>
          <w:p w14:paraId="0CBE9CF0" w14:textId="77777777" w:rsidR="001123FD" w:rsidRPr="007F586C" w:rsidRDefault="001123FD" w:rsidP="005F1865">
            <w:pPr>
              <w:rPr>
                <w:lang w:val="en-GB"/>
              </w:rPr>
            </w:pPr>
          </w:p>
          <w:p w14:paraId="55E71248" w14:textId="77777777" w:rsidR="001123FD" w:rsidRPr="007F586C" w:rsidRDefault="001123FD" w:rsidP="005F1865">
            <w:pPr>
              <w:rPr>
                <w:lang w:val="en-GB"/>
              </w:rPr>
            </w:pPr>
          </w:p>
          <w:p w14:paraId="6C50D137" w14:textId="77777777" w:rsidR="001123FD" w:rsidRPr="007F586C" w:rsidRDefault="001123FD" w:rsidP="005F1865">
            <w:pPr>
              <w:rPr>
                <w:lang w:val="en-GB"/>
              </w:rPr>
            </w:pPr>
          </w:p>
          <w:p w14:paraId="6EBF64CA" w14:textId="1CB524C8" w:rsidR="001123FD" w:rsidRPr="007F586C" w:rsidRDefault="001123FD" w:rsidP="005F1865">
            <w:pPr>
              <w:rPr>
                <w:lang w:val="en-GB"/>
              </w:rPr>
            </w:pPr>
          </w:p>
        </w:tc>
      </w:tr>
    </w:tbl>
    <w:p w14:paraId="025A8D9D" w14:textId="77777777" w:rsidR="005F1865" w:rsidRPr="007F586C" w:rsidRDefault="005F1865" w:rsidP="005F1865">
      <w:pPr>
        <w:rPr>
          <w:lang w:val="en-GB"/>
        </w:rPr>
      </w:pPr>
    </w:p>
    <w:p w14:paraId="01A6592A" w14:textId="4A972067" w:rsidR="005F1865" w:rsidRDefault="005F1865" w:rsidP="005F1865">
      <w:pPr>
        <w:jc w:val="center"/>
        <w:rPr>
          <w:b/>
          <w:bCs/>
        </w:rPr>
      </w:pPr>
      <w:r w:rsidRPr="00B769A9">
        <w:rPr>
          <w:noProof/>
        </w:rPr>
        <w:drawing>
          <wp:inline distT="0" distB="0" distL="0" distR="0" wp14:anchorId="22C2EA75" wp14:editId="2AA95895">
            <wp:extent cx="4877481" cy="543001"/>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481" cy="543001"/>
                    </a:xfrm>
                    <a:prstGeom prst="rect">
                      <a:avLst/>
                    </a:prstGeom>
                  </pic:spPr>
                </pic:pic>
              </a:graphicData>
            </a:graphic>
          </wp:inline>
        </w:drawing>
      </w:r>
    </w:p>
    <w:p w14:paraId="406BF7C5" w14:textId="42C94004" w:rsidR="005F1865" w:rsidRDefault="005F1865" w:rsidP="005F1865">
      <w:r>
        <w:rPr>
          <w:b/>
          <w:bCs/>
        </w:rPr>
        <w:t>Opdracht 5</w:t>
      </w:r>
      <w:r>
        <w:t xml:space="preserve">: </w:t>
      </w:r>
      <w:proofErr w:type="spellStart"/>
      <w:r w:rsidR="00B01875">
        <w:t>Oops</w:t>
      </w:r>
      <w:proofErr w:type="spellEnd"/>
      <w:r w:rsidR="00B01875">
        <w:t>! D</w:t>
      </w:r>
      <w:r w:rsidR="00287650">
        <w:t xml:space="preserve">e bovenstaande flexbox items staan omgedraaid. Met welke </w:t>
      </w:r>
      <w:proofErr w:type="spellStart"/>
      <w:r w:rsidR="00B01875">
        <w:t>css</w:t>
      </w:r>
      <w:proofErr w:type="spellEnd"/>
      <w:r w:rsidR="00B01875">
        <w:t xml:space="preserve"> regel </w:t>
      </w:r>
      <w:r w:rsidR="00287650">
        <w:t xml:space="preserve">kunnen we </w:t>
      </w:r>
      <w:r w:rsidR="002A4A3D">
        <w:t>de richting aanpassen</w:t>
      </w:r>
      <w:r w:rsidR="00B01875">
        <w:t xml:space="preserve"> zodat we van links naar rechts lezen: 1   2 </w:t>
      </w:r>
      <w:r w:rsidR="00CA0B69">
        <w:t xml:space="preserve"> </w:t>
      </w:r>
      <w:r w:rsidR="00B01875">
        <w:t xml:space="preserve"> 3</w:t>
      </w:r>
      <w:r>
        <w:t>?</w:t>
      </w:r>
    </w:p>
    <w:p w14:paraId="090D08A7" w14:textId="28DD2CE6" w:rsidR="005F1865" w:rsidRDefault="002A4A3D" w:rsidP="005F1865">
      <w:pPr>
        <w:pStyle w:val="ListParagraph"/>
        <w:numPr>
          <w:ilvl w:val="0"/>
          <w:numId w:val="47"/>
        </w:numPr>
      </w:pPr>
      <w:proofErr w:type="spellStart"/>
      <w:r>
        <w:t>flex-direction</w:t>
      </w:r>
      <w:proofErr w:type="spellEnd"/>
      <w:r>
        <w:t>: column</w:t>
      </w:r>
      <w:r w:rsidR="00C70A82">
        <w:t>-reverse;</w:t>
      </w:r>
    </w:p>
    <w:p w14:paraId="5411981A" w14:textId="2CA10888" w:rsidR="005F1865" w:rsidRDefault="002A4A3D" w:rsidP="005F1865">
      <w:pPr>
        <w:pStyle w:val="ListParagraph"/>
        <w:numPr>
          <w:ilvl w:val="0"/>
          <w:numId w:val="47"/>
        </w:numPr>
      </w:pPr>
      <w:r>
        <w:t>flex-</w:t>
      </w:r>
      <w:r w:rsidR="00C70A82">
        <w:t>column: reverse;</w:t>
      </w:r>
    </w:p>
    <w:p w14:paraId="42050871" w14:textId="057BE292" w:rsidR="005F1865" w:rsidRDefault="00C70A82" w:rsidP="005F1865">
      <w:pPr>
        <w:pStyle w:val="ListParagraph"/>
        <w:numPr>
          <w:ilvl w:val="0"/>
          <w:numId w:val="47"/>
        </w:numPr>
      </w:pPr>
      <w:proofErr w:type="spellStart"/>
      <w:r>
        <w:t>flex-row</w:t>
      </w:r>
      <w:proofErr w:type="spellEnd"/>
      <w:r>
        <w:t>: reverse;</w:t>
      </w:r>
    </w:p>
    <w:p w14:paraId="5621BF93" w14:textId="1C06F50C" w:rsidR="005F1865" w:rsidRPr="007F586C" w:rsidRDefault="00C70A82" w:rsidP="005F1865">
      <w:pPr>
        <w:pStyle w:val="ListParagraph"/>
        <w:numPr>
          <w:ilvl w:val="0"/>
          <w:numId w:val="47"/>
        </w:numPr>
        <w:rPr>
          <w:b/>
          <w:bCs/>
        </w:rPr>
      </w:pPr>
      <w:proofErr w:type="spellStart"/>
      <w:r w:rsidRPr="007F586C">
        <w:rPr>
          <w:b/>
          <w:bCs/>
        </w:rPr>
        <w:t>flex-direction</w:t>
      </w:r>
      <w:proofErr w:type="spellEnd"/>
      <w:r w:rsidRPr="007F586C">
        <w:rPr>
          <w:b/>
          <w:bCs/>
        </w:rPr>
        <w:t xml:space="preserve">: </w:t>
      </w:r>
      <w:proofErr w:type="spellStart"/>
      <w:r w:rsidRPr="007F586C">
        <w:rPr>
          <w:b/>
          <w:bCs/>
        </w:rPr>
        <w:t>row</w:t>
      </w:r>
      <w:proofErr w:type="spellEnd"/>
      <w:r w:rsidRPr="007F586C">
        <w:rPr>
          <w:b/>
          <w:bCs/>
        </w:rPr>
        <w:t>-reverse;</w:t>
      </w:r>
    </w:p>
    <w:p w14:paraId="3609AECA" w14:textId="77777777" w:rsidR="00BA7DE0" w:rsidRDefault="00BA7DE0" w:rsidP="00BA7DE0">
      <w:pPr>
        <w:jc w:val="center"/>
      </w:pPr>
      <w:r w:rsidRPr="00B86527">
        <w:rPr>
          <w:noProof/>
        </w:rPr>
        <w:lastRenderedPageBreak/>
        <w:drawing>
          <wp:inline distT="0" distB="0" distL="0" distR="0" wp14:anchorId="1F07A901" wp14:editId="03EB3DDE">
            <wp:extent cx="4877481" cy="543001"/>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543001"/>
                    </a:xfrm>
                    <a:prstGeom prst="rect">
                      <a:avLst/>
                    </a:prstGeom>
                  </pic:spPr>
                </pic:pic>
              </a:graphicData>
            </a:graphic>
          </wp:inline>
        </w:drawing>
      </w:r>
    </w:p>
    <w:p w14:paraId="2C833F6B" w14:textId="5483709C" w:rsidR="00BA7DE0" w:rsidRDefault="00BA7DE0" w:rsidP="00BA7DE0">
      <w:r>
        <w:rPr>
          <w:b/>
          <w:bCs/>
        </w:rPr>
        <w:t>Opdracht 6</w:t>
      </w:r>
      <w:r>
        <w:t xml:space="preserve">: Welke waarde kunnen we aan </w:t>
      </w:r>
      <w:proofErr w:type="spellStart"/>
      <w:r>
        <w:t>justify</w:t>
      </w:r>
      <w:proofErr w:type="spellEnd"/>
      <w:r>
        <w:t>-content geven, zodat er gelijke ruimte is tussen de bovenstaande</w:t>
      </w:r>
      <w:r w:rsidR="00CB7CE8">
        <w:t xml:space="preserve"> items</w:t>
      </w:r>
      <w:r>
        <w:t>?</w:t>
      </w:r>
    </w:p>
    <w:p w14:paraId="4224C303" w14:textId="72B383B1" w:rsidR="00BA7DE0" w:rsidRDefault="00CB7CE8" w:rsidP="00BA7DE0">
      <w:pPr>
        <w:pStyle w:val="ListParagraph"/>
        <w:numPr>
          <w:ilvl w:val="0"/>
          <w:numId w:val="49"/>
        </w:numPr>
      </w:pPr>
      <w:r>
        <w:t>center</w:t>
      </w:r>
    </w:p>
    <w:p w14:paraId="175A2D73" w14:textId="04E31FDE" w:rsidR="00BA7DE0" w:rsidRDefault="00CB7CE8" w:rsidP="00BA7DE0">
      <w:pPr>
        <w:pStyle w:val="ListParagraph"/>
        <w:numPr>
          <w:ilvl w:val="0"/>
          <w:numId w:val="49"/>
        </w:numPr>
      </w:pPr>
      <w:proofErr w:type="spellStart"/>
      <w:r>
        <w:t>margin</w:t>
      </w:r>
      <w:proofErr w:type="spellEnd"/>
      <w:r>
        <w:t>-even</w:t>
      </w:r>
    </w:p>
    <w:p w14:paraId="798E42B5" w14:textId="407DD491" w:rsidR="00BA7DE0" w:rsidRPr="007F586C" w:rsidRDefault="00CB7CE8" w:rsidP="00BA7DE0">
      <w:pPr>
        <w:pStyle w:val="ListParagraph"/>
        <w:numPr>
          <w:ilvl w:val="0"/>
          <w:numId w:val="49"/>
        </w:numPr>
        <w:rPr>
          <w:b/>
          <w:bCs/>
        </w:rPr>
      </w:pPr>
      <w:proofErr w:type="spellStart"/>
      <w:r w:rsidRPr="007F586C">
        <w:rPr>
          <w:b/>
          <w:bCs/>
        </w:rPr>
        <w:t>space-between</w:t>
      </w:r>
      <w:proofErr w:type="spellEnd"/>
    </w:p>
    <w:p w14:paraId="61A200DA" w14:textId="225613CB" w:rsidR="00BA7DE0" w:rsidRDefault="009D2FF0" w:rsidP="00BA7DE0">
      <w:pPr>
        <w:pStyle w:val="ListParagraph"/>
        <w:numPr>
          <w:ilvl w:val="0"/>
          <w:numId w:val="49"/>
        </w:numPr>
      </w:pPr>
      <w:proofErr w:type="spellStart"/>
      <w:r>
        <w:t>spacing</w:t>
      </w:r>
      <w:proofErr w:type="spellEnd"/>
    </w:p>
    <w:p w14:paraId="5B420D0A" w14:textId="225141DF" w:rsidR="004542A9" w:rsidRDefault="004542A9" w:rsidP="004542A9"/>
    <w:p w14:paraId="41A775E0" w14:textId="4C429284" w:rsidR="004542A9" w:rsidRDefault="004542A9" w:rsidP="004542A9">
      <w:r>
        <w:rPr>
          <w:b/>
          <w:bCs/>
        </w:rPr>
        <w:t>Opdracht 7</w:t>
      </w:r>
      <w:r>
        <w:t>: Er wordt gebruik gemaakt van flexbox om deze items naast elkaar te plaatsen, maar de ontwikkelaar wil dat alle items zo hoog worden als de hoogste item. Bekijk ter verduidelijking het onderstaande resultaat en het gewenste resultaat.</w:t>
      </w:r>
    </w:p>
    <w:p w14:paraId="5061E5C5" w14:textId="77777777" w:rsidR="004542A9" w:rsidRPr="00484D6D" w:rsidRDefault="004542A9" w:rsidP="004542A9">
      <w:pPr>
        <w:jc w:val="center"/>
        <w:rPr>
          <w:sz w:val="24"/>
          <w:szCs w:val="24"/>
        </w:rPr>
      </w:pPr>
      <w:r>
        <w:rPr>
          <w:rStyle w:val="Emphasis"/>
        </w:rPr>
        <w:t>Huidige resultaat:</w:t>
      </w:r>
    </w:p>
    <w:p w14:paraId="56B896C6" w14:textId="77777777" w:rsidR="004542A9" w:rsidRDefault="004542A9" w:rsidP="004542A9">
      <w:pPr>
        <w:jc w:val="center"/>
        <w:rPr>
          <w:sz w:val="24"/>
          <w:szCs w:val="24"/>
        </w:rPr>
      </w:pPr>
      <w:r w:rsidRPr="00E944B6">
        <w:rPr>
          <w:noProof/>
          <w:sz w:val="24"/>
          <w:szCs w:val="24"/>
        </w:rPr>
        <w:drawing>
          <wp:inline distT="0" distB="0" distL="0" distR="0" wp14:anchorId="07D7E8EE" wp14:editId="010FB826">
            <wp:extent cx="6120130" cy="2226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226310"/>
                    </a:xfrm>
                    <a:prstGeom prst="rect">
                      <a:avLst/>
                    </a:prstGeom>
                  </pic:spPr>
                </pic:pic>
              </a:graphicData>
            </a:graphic>
          </wp:inline>
        </w:drawing>
      </w:r>
    </w:p>
    <w:p w14:paraId="027D0C77" w14:textId="77777777" w:rsidR="004542A9" w:rsidRDefault="004542A9" w:rsidP="004542A9">
      <w:pPr>
        <w:jc w:val="center"/>
        <w:rPr>
          <w:sz w:val="24"/>
          <w:szCs w:val="24"/>
        </w:rPr>
      </w:pPr>
      <w:r w:rsidRPr="0027708D">
        <w:rPr>
          <w:rStyle w:val="Emphasis"/>
        </w:rPr>
        <w:t>Gewenste resultaa</w:t>
      </w:r>
      <w:r>
        <w:rPr>
          <w:rStyle w:val="Emphasis"/>
        </w:rPr>
        <w:t>t</w:t>
      </w:r>
      <w:r w:rsidRPr="0027708D">
        <w:rPr>
          <w:rStyle w:val="Emphasis"/>
        </w:rPr>
        <w:t>:</w:t>
      </w:r>
    </w:p>
    <w:p w14:paraId="1253DF3D" w14:textId="77777777" w:rsidR="004542A9" w:rsidRDefault="004542A9" w:rsidP="004542A9">
      <w:pPr>
        <w:jc w:val="center"/>
        <w:rPr>
          <w:sz w:val="24"/>
          <w:szCs w:val="24"/>
        </w:rPr>
      </w:pPr>
      <w:r w:rsidRPr="005B4FB2">
        <w:rPr>
          <w:noProof/>
          <w:sz w:val="24"/>
          <w:szCs w:val="24"/>
        </w:rPr>
        <w:drawing>
          <wp:inline distT="0" distB="0" distL="0" distR="0" wp14:anchorId="53183A6F" wp14:editId="638689BE">
            <wp:extent cx="6120130" cy="2226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226310"/>
                    </a:xfrm>
                    <a:prstGeom prst="rect">
                      <a:avLst/>
                    </a:prstGeom>
                  </pic:spPr>
                </pic:pic>
              </a:graphicData>
            </a:graphic>
          </wp:inline>
        </w:drawing>
      </w:r>
    </w:p>
    <w:p w14:paraId="36A7EEDF" w14:textId="626FB5DD" w:rsidR="004542A9" w:rsidRPr="00D67C0A" w:rsidRDefault="004542A9" w:rsidP="004542A9">
      <w:pPr>
        <w:rPr>
          <w:u w:val="single"/>
        </w:rPr>
      </w:pPr>
      <w:r w:rsidRPr="00D67C0A">
        <w:rPr>
          <w:u w:val="single"/>
        </w:rPr>
        <w:t>Welke eigenschap kunnen we gebruiken om de flexbox items zo hoog te krijgen als het hoogste item?</w:t>
      </w:r>
    </w:p>
    <w:p w14:paraId="6383A4F8" w14:textId="77777777" w:rsidR="004542A9" w:rsidRDefault="004542A9" w:rsidP="004542A9">
      <w:pPr>
        <w:pStyle w:val="ListParagraph"/>
        <w:numPr>
          <w:ilvl w:val="0"/>
          <w:numId w:val="50"/>
        </w:numPr>
      </w:pPr>
      <w:proofErr w:type="spellStart"/>
      <w:r>
        <w:t>justify</w:t>
      </w:r>
      <w:proofErr w:type="spellEnd"/>
      <w:r>
        <w:t>-content</w:t>
      </w:r>
    </w:p>
    <w:p w14:paraId="4C5CB4A1" w14:textId="77777777" w:rsidR="004542A9" w:rsidRDefault="004542A9" w:rsidP="004542A9">
      <w:pPr>
        <w:pStyle w:val="ListParagraph"/>
        <w:numPr>
          <w:ilvl w:val="0"/>
          <w:numId w:val="50"/>
        </w:numPr>
      </w:pPr>
      <w:proofErr w:type="spellStart"/>
      <w:r>
        <w:t>equal-height</w:t>
      </w:r>
      <w:proofErr w:type="spellEnd"/>
    </w:p>
    <w:p w14:paraId="1B8A6BF8" w14:textId="77777777" w:rsidR="004542A9" w:rsidRPr="007F586C" w:rsidRDefault="004542A9" w:rsidP="004542A9">
      <w:pPr>
        <w:pStyle w:val="ListParagraph"/>
        <w:numPr>
          <w:ilvl w:val="0"/>
          <w:numId w:val="50"/>
        </w:numPr>
        <w:rPr>
          <w:b/>
          <w:bCs/>
        </w:rPr>
      </w:pPr>
      <w:proofErr w:type="spellStart"/>
      <w:r w:rsidRPr="007F586C">
        <w:rPr>
          <w:b/>
          <w:bCs/>
        </w:rPr>
        <w:t>align</w:t>
      </w:r>
      <w:proofErr w:type="spellEnd"/>
      <w:r w:rsidRPr="007F586C">
        <w:rPr>
          <w:b/>
          <w:bCs/>
        </w:rPr>
        <w:t>-items</w:t>
      </w:r>
    </w:p>
    <w:p w14:paraId="285CB6A7" w14:textId="77777777" w:rsidR="004542A9" w:rsidRDefault="004542A9" w:rsidP="004542A9">
      <w:pPr>
        <w:pStyle w:val="ListParagraph"/>
        <w:numPr>
          <w:ilvl w:val="0"/>
          <w:numId w:val="50"/>
        </w:numPr>
      </w:pPr>
      <w:proofErr w:type="spellStart"/>
      <w:r>
        <w:t>margin</w:t>
      </w:r>
      <w:proofErr w:type="spellEnd"/>
    </w:p>
    <w:p w14:paraId="2258BF16" w14:textId="77777777" w:rsidR="004542A9" w:rsidRDefault="004542A9" w:rsidP="004542A9"/>
    <w:p w14:paraId="23344F16" w14:textId="5E97B2B7" w:rsidR="00081B42" w:rsidRDefault="00081B42" w:rsidP="00081B42"/>
    <w:p w14:paraId="7CAFFBEE" w14:textId="60727742" w:rsidR="00081B42" w:rsidRDefault="00081B42" w:rsidP="00081B42">
      <w:r>
        <w:rPr>
          <w:b/>
          <w:bCs/>
        </w:rPr>
        <w:t xml:space="preserve">Opdracht </w:t>
      </w:r>
      <w:r w:rsidR="004542A9">
        <w:rPr>
          <w:b/>
          <w:bCs/>
        </w:rPr>
        <w:t>8</w:t>
      </w:r>
      <w:r>
        <w:t xml:space="preserve">: </w:t>
      </w:r>
      <w:r w:rsidR="00713909">
        <w:t>Je krijgt flexbox niet aan de praat. Je controleert met de ‘inspector’ in je browser wat er mis is en krijgt deze foutmelding:</w:t>
      </w:r>
    </w:p>
    <w:p w14:paraId="1512A3EE" w14:textId="61B6EDE8" w:rsidR="00081B42" w:rsidRDefault="00E3426A" w:rsidP="00081B42">
      <w:r w:rsidRPr="00E3426A">
        <w:rPr>
          <w:noProof/>
        </w:rPr>
        <w:drawing>
          <wp:inline distT="0" distB="0" distL="0" distR="0" wp14:anchorId="61D3DFEE" wp14:editId="5624ED78">
            <wp:extent cx="6120130" cy="157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70990"/>
                    </a:xfrm>
                    <a:prstGeom prst="rect">
                      <a:avLst/>
                    </a:prstGeom>
                  </pic:spPr>
                </pic:pic>
              </a:graphicData>
            </a:graphic>
          </wp:inline>
        </w:drawing>
      </w:r>
    </w:p>
    <w:p w14:paraId="751DE883" w14:textId="1DD40401" w:rsidR="00713909" w:rsidRPr="00D67C0A" w:rsidRDefault="00713909" w:rsidP="00081B42">
      <w:pPr>
        <w:rPr>
          <w:u w:val="single"/>
        </w:rPr>
      </w:pPr>
      <w:r w:rsidRPr="00D67C0A">
        <w:rPr>
          <w:u w:val="single"/>
        </w:rPr>
        <w:t xml:space="preserve">Leg uit wat er </w:t>
      </w:r>
      <w:r w:rsidR="00924450" w:rsidRPr="00D67C0A">
        <w:rPr>
          <w:u w:val="single"/>
        </w:rPr>
        <w:t>misgaat</w:t>
      </w:r>
      <w:r w:rsidRPr="00D67C0A">
        <w:rPr>
          <w:u w:val="single"/>
        </w:rPr>
        <w:t xml:space="preserve"> en hoe je het moet oplossen:</w:t>
      </w:r>
    </w:p>
    <w:tbl>
      <w:tblPr>
        <w:tblStyle w:val="TableGrid"/>
        <w:tblW w:w="0" w:type="auto"/>
        <w:tblLook w:val="04A0" w:firstRow="1" w:lastRow="0" w:firstColumn="1" w:lastColumn="0" w:noHBand="0" w:noVBand="1"/>
      </w:tblPr>
      <w:tblGrid>
        <w:gridCol w:w="9628"/>
      </w:tblGrid>
      <w:tr w:rsidR="003E63ED" w:rsidRPr="007F586C" w14:paraId="26D4B81E" w14:textId="77777777" w:rsidTr="003E63ED">
        <w:tc>
          <w:tcPr>
            <w:tcW w:w="9628" w:type="dxa"/>
          </w:tcPr>
          <w:p w14:paraId="4169B62E" w14:textId="77777777" w:rsidR="003E63ED" w:rsidRDefault="003E63ED" w:rsidP="00081B42"/>
          <w:p w14:paraId="5FC6DE45" w14:textId="77777777" w:rsidR="007F586C" w:rsidRDefault="007F586C" w:rsidP="00081B42">
            <w:pPr>
              <w:rPr>
                <w:lang w:val="en-GB"/>
              </w:rPr>
            </w:pPr>
            <w:r>
              <w:rPr>
                <w:lang w:val="en-GB"/>
              </w:rPr>
              <w:t>d</w:t>
            </w:r>
            <w:r w:rsidRPr="007F586C">
              <w:rPr>
                <w:lang w:val="en-GB"/>
              </w:rPr>
              <w:t xml:space="preserve">isplay: “flex”; </w:t>
            </w:r>
          </w:p>
          <w:p w14:paraId="0BF14682" w14:textId="77777777" w:rsidR="007F586C" w:rsidRDefault="007F586C" w:rsidP="00081B42">
            <w:pPr>
              <w:rPr>
                <w:lang w:val="en-GB"/>
              </w:rPr>
            </w:pPr>
            <w:proofErr w:type="spellStart"/>
            <w:r w:rsidRPr="007F586C">
              <w:rPr>
                <w:lang w:val="en-GB"/>
              </w:rPr>
              <w:t>moet</w:t>
            </w:r>
            <w:proofErr w:type="spellEnd"/>
            <w:r w:rsidRPr="007F586C">
              <w:rPr>
                <w:lang w:val="en-GB"/>
              </w:rPr>
              <w:t xml:space="preserve"> </w:t>
            </w:r>
          </w:p>
          <w:p w14:paraId="76C202F5" w14:textId="77777777" w:rsidR="007F586C" w:rsidRDefault="007F586C" w:rsidP="00081B42">
            <w:pPr>
              <w:rPr>
                <w:lang w:val="en-GB"/>
              </w:rPr>
            </w:pPr>
            <w:r w:rsidRPr="007F586C">
              <w:rPr>
                <w:lang w:val="en-GB"/>
              </w:rPr>
              <w:t>display: f</w:t>
            </w:r>
            <w:r>
              <w:rPr>
                <w:lang w:val="en-GB"/>
              </w:rPr>
              <w:t xml:space="preserve">lex; </w:t>
            </w:r>
          </w:p>
          <w:p w14:paraId="107583AF" w14:textId="422A95CF" w:rsidR="00924450" w:rsidRPr="007F586C" w:rsidRDefault="007F586C" w:rsidP="00081B42">
            <w:pPr>
              <w:rPr>
                <w:lang w:val="en-GB"/>
              </w:rPr>
            </w:pPr>
            <w:proofErr w:type="spellStart"/>
            <w:r>
              <w:rPr>
                <w:lang w:val="en-GB"/>
              </w:rPr>
              <w:t>zijn</w:t>
            </w:r>
            <w:proofErr w:type="spellEnd"/>
          </w:p>
          <w:p w14:paraId="3857F699" w14:textId="77777777" w:rsidR="00F21230" w:rsidRPr="007F586C" w:rsidRDefault="00F21230" w:rsidP="00081B42">
            <w:pPr>
              <w:rPr>
                <w:lang w:val="en-GB"/>
              </w:rPr>
            </w:pPr>
          </w:p>
          <w:p w14:paraId="2A251ADA" w14:textId="77777777" w:rsidR="00924450" w:rsidRPr="007F586C" w:rsidRDefault="00924450" w:rsidP="00081B42">
            <w:pPr>
              <w:rPr>
                <w:lang w:val="en-GB"/>
              </w:rPr>
            </w:pPr>
          </w:p>
          <w:p w14:paraId="7E97F667" w14:textId="074982A1" w:rsidR="00924450" w:rsidRPr="007F586C" w:rsidRDefault="00924450" w:rsidP="00081B42">
            <w:pPr>
              <w:rPr>
                <w:lang w:val="en-GB"/>
              </w:rPr>
            </w:pPr>
          </w:p>
        </w:tc>
      </w:tr>
    </w:tbl>
    <w:p w14:paraId="66069689" w14:textId="77777777" w:rsidR="00713909" w:rsidRPr="007F586C" w:rsidRDefault="00713909" w:rsidP="00081B42">
      <w:pPr>
        <w:rPr>
          <w:lang w:val="en-GB"/>
        </w:rPr>
      </w:pPr>
    </w:p>
    <w:p w14:paraId="0A8F49AA" w14:textId="77777777" w:rsidR="00BA7DE0" w:rsidRPr="007F586C" w:rsidRDefault="00BA7DE0" w:rsidP="00824BC1">
      <w:pPr>
        <w:rPr>
          <w:b/>
          <w:bCs/>
          <w:lang w:val="en-GB"/>
        </w:rPr>
      </w:pPr>
    </w:p>
    <w:p w14:paraId="059717B9" w14:textId="24EFB52E" w:rsidR="00824BC1" w:rsidRDefault="00824BC1" w:rsidP="00824BC1">
      <w:r>
        <w:rPr>
          <w:b/>
          <w:bCs/>
        </w:rPr>
        <w:t xml:space="preserve">Opdracht </w:t>
      </w:r>
      <w:r w:rsidR="004542A9">
        <w:rPr>
          <w:b/>
          <w:bCs/>
        </w:rPr>
        <w:t>9</w:t>
      </w:r>
      <w:r>
        <w:t>: Je werkt aan de site van de NS</w:t>
      </w:r>
      <w:r w:rsidR="001B2342">
        <w:t xml:space="preserve"> en ineens is d</w:t>
      </w:r>
      <w:r w:rsidR="00F56E28">
        <w:t xml:space="preserve">e navigatiebalk </w:t>
      </w:r>
      <w:r w:rsidR="001B2342">
        <w:t>onjuist</w:t>
      </w:r>
      <w:r w:rsidR="00F56E28">
        <w:t>, kijk maar:</w:t>
      </w:r>
    </w:p>
    <w:p w14:paraId="217B3861" w14:textId="7CB9ABC2" w:rsidR="009E302D" w:rsidRPr="009E302D" w:rsidRDefault="006F57B4" w:rsidP="009E302D">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5B13AFB1" wp14:editId="53293A19">
                <wp:simplePos x="0" y="0"/>
                <wp:positionH relativeFrom="column">
                  <wp:posOffset>1062990</wp:posOffset>
                </wp:positionH>
                <wp:positionV relativeFrom="paragraph">
                  <wp:posOffset>270510</wp:posOffset>
                </wp:positionV>
                <wp:extent cx="4922520" cy="323850"/>
                <wp:effectExtent l="0" t="0" r="11430" b="19050"/>
                <wp:wrapNone/>
                <wp:docPr id="14" name="Rechthoek 14"/>
                <wp:cNvGraphicFramePr/>
                <a:graphic xmlns:a="http://schemas.openxmlformats.org/drawingml/2006/main">
                  <a:graphicData uri="http://schemas.microsoft.com/office/word/2010/wordprocessingShape">
                    <wps:wsp>
                      <wps:cNvSpPr/>
                      <wps:spPr>
                        <a:xfrm>
                          <a:off x="0" y="0"/>
                          <a:ext cx="492252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5D90C" id="Rechthoek 14" o:spid="_x0000_s1026" style="position:absolute;margin-left:83.7pt;margin-top:21.3pt;width:387.6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" filled="f" strokecolor="red" strokeweight="1pt"/>
            </w:pict>
          </mc:Fallback>
        </mc:AlternateContent>
      </w:r>
      <w:r w:rsidR="009E302D" w:rsidRPr="0027708D">
        <w:rPr>
          <w:rStyle w:val="Emphasis"/>
        </w:rPr>
        <w:t>Resultaat:</w:t>
      </w:r>
    </w:p>
    <w:p w14:paraId="1BB471BB" w14:textId="729C4155" w:rsidR="00F56E28" w:rsidRDefault="00F56E28" w:rsidP="00824BC1">
      <w:r w:rsidRPr="00824BC1">
        <w:rPr>
          <w:noProof/>
        </w:rPr>
        <w:drawing>
          <wp:inline distT="0" distB="0" distL="0" distR="0" wp14:anchorId="08C4FB51" wp14:editId="6F834FE3">
            <wp:extent cx="6120130" cy="392430"/>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0766"/>
                    <a:stretch/>
                  </pic:blipFill>
                  <pic:spPr bwMode="auto">
                    <a:xfrm>
                      <a:off x="0" y="0"/>
                      <a:ext cx="6120130" cy="392430"/>
                    </a:xfrm>
                    <a:prstGeom prst="rect">
                      <a:avLst/>
                    </a:prstGeom>
                    <a:ln>
                      <a:noFill/>
                    </a:ln>
                    <a:extLst>
                      <a:ext uri="{53640926-AAD7-44D8-BBD7-CCE9431645EC}">
                        <a14:shadowObscured xmlns:a14="http://schemas.microsoft.com/office/drawing/2010/main"/>
                      </a:ext>
                    </a:extLst>
                  </pic:spPr>
                </pic:pic>
              </a:graphicData>
            </a:graphic>
          </wp:inline>
        </w:drawing>
      </w:r>
    </w:p>
    <w:p w14:paraId="3667796E" w14:textId="2E92DA74" w:rsidR="009E302D" w:rsidRPr="009E302D" w:rsidRDefault="009E302D" w:rsidP="009E302D">
      <w:pPr>
        <w:jc w:val="center"/>
        <w:rPr>
          <w:sz w:val="24"/>
          <w:szCs w:val="24"/>
        </w:rPr>
      </w:pPr>
      <w:r w:rsidRPr="0027708D">
        <w:rPr>
          <w:rStyle w:val="Emphasis"/>
        </w:rPr>
        <w:t>Gewenste resultaat:</w:t>
      </w:r>
    </w:p>
    <w:p w14:paraId="06B03D8C" w14:textId="79FF229D" w:rsidR="009E302D" w:rsidRDefault="006F57B4" w:rsidP="00824BC1">
      <w:r>
        <w:rPr>
          <w:noProof/>
          <w:sz w:val="24"/>
          <w:szCs w:val="24"/>
        </w:rPr>
        <mc:AlternateContent>
          <mc:Choice Requires="wps">
            <w:drawing>
              <wp:anchor distT="0" distB="0" distL="114300" distR="114300" simplePos="0" relativeHeight="251662336" behindDoc="0" locked="0" layoutInCell="1" allowOverlap="1" wp14:anchorId="3873D3CE" wp14:editId="1A3C1E9C">
                <wp:simplePos x="0" y="0"/>
                <wp:positionH relativeFrom="margin">
                  <wp:posOffset>1070610</wp:posOffset>
                </wp:positionH>
                <wp:positionV relativeFrom="paragraph">
                  <wp:posOffset>5080</wp:posOffset>
                </wp:positionV>
                <wp:extent cx="4861560" cy="323850"/>
                <wp:effectExtent l="0" t="0" r="15240" b="19050"/>
                <wp:wrapNone/>
                <wp:docPr id="15" name="Rechthoek 15"/>
                <wp:cNvGraphicFramePr/>
                <a:graphic xmlns:a="http://schemas.openxmlformats.org/drawingml/2006/main">
                  <a:graphicData uri="http://schemas.microsoft.com/office/word/2010/wordprocessingShape">
                    <wps:wsp>
                      <wps:cNvSpPr/>
                      <wps:spPr>
                        <a:xfrm>
                          <a:off x="0" y="0"/>
                          <a:ext cx="486156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6D2B65" id="Rechthoek 15" o:spid="_x0000_s1026" style="position:absolute;margin-left:84.3pt;margin-top:.4pt;width:382.8pt;height:2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" filled="f" strokecolor="red" strokeweight="1pt">
                <w10:wrap anchorx="margin"/>
              </v:rect>
            </w:pict>
          </mc:Fallback>
        </mc:AlternateContent>
      </w:r>
      <w:r w:rsidR="009E302D" w:rsidRPr="009E302D">
        <w:rPr>
          <w:noProof/>
        </w:rPr>
        <w:drawing>
          <wp:inline distT="0" distB="0" distL="0" distR="0" wp14:anchorId="2E11FC7C" wp14:editId="0A34B75E">
            <wp:extent cx="6120130" cy="38481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1334"/>
                    <a:stretch/>
                  </pic:blipFill>
                  <pic:spPr bwMode="auto">
                    <a:xfrm>
                      <a:off x="0" y="0"/>
                      <a:ext cx="6120130" cy="384810"/>
                    </a:xfrm>
                    <a:prstGeom prst="rect">
                      <a:avLst/>
                    </a:prstGeom>
                    <a:ln>
                      <a:noFill/>
                    </a:ln>
                    <a:extLst>
                      <a:ext uri="{53640926-AAD7-44D8-BBD7-CCE9431645EC}">
                        <a14:shadowObscured xmlns:a14="http://schemas.microsoft.com/office/drawing/2010/main"/>
                      </a:ext>
                    </a:extLst>
                  </pic:spPr>
                </pic:pic>
              </a:graphicData>
            </a:graphic>
          </wp:inline>
        </w:drawing>
      </w:r>
    </w:p>
    <w:p w14:paraId="019BF0F7" w14:textId="53F7388D" w:rsidR="00647953" w:rsidRPr="00D67C0A" w:rsidRDefault="00393981" w:rsidP="00647953">
      <w:pPr>
        <w:rPr>
          <w:u w:val="single"/>
        </w:rPr>
      </w:pPr>
      <w:r>
        <w:t>De rode rechthoek is een flexbo</w:t>
      </w:r>
      <w:r w:rsidR="00DC66D1">
        <w:t xml:space="preserve">x met de klasse </w:t>
      </w:r>
      <w:r w:rsidR="00DC66D1">
        <w:rPr>
          <w:i/>
          <w:iCs/>
        </w:rPr>
        <w:t>header-right</w:t>
      </w:r>
      <w:r w:rsidR="006F57B4">
        <w:t xml:space="preserve">. </w:t>
      </w:r>
      <w:r w:rsidR="009E302D" w:rsidRPr="00D67C0A">
        <w:rPr>
          <w:u w:val="single"/>
        </w:rPr>
        <w:t>Met welke regel kunnen we ervoor zorgen dat</w:t>
      </w:r>
      <w:r w:rsidR="006F57B4" w:rsidRPr="00D67C0A">
        <w:rPr>
          <w:u w:val="single"/>
        </w:rPr>
        <w:t xml:space="preserve"> de items in d</w:t>
      </w:r>
      <w:r w:rsidRPr="00D67C0A">
        <w:rPr>
          <w:u w:val="single"/>
        </w:rPr>
        <w:t>i</w:t>
      </w:r>
      <w:r w:rsidR="006F57B4" w:rsidRPr="00D67C0A">
        <w:rPr>
          <w:u w:val="single"/>
        </w:rPr>
        <w:t>e flex</w:t>
      </w:r>
      <w:r w:rsidR="00647953" w:rsidRPr="00D67C0A">
        <w:rPr>
          <w:u w:val="single"/>
        </w:rPr>
        <w:t xml:space="preserve">box rechts uitgelijnd zijn? </w:t>
      </w:r>
      <w:r w:rsidR="005A2AA2" w:rsidRPr="00D67C0A">
        <w:rPr>
          <w:u w:val="single"/>
        </w:rPr>
        <w:t>Vul de code aan</w:t>
      </w:r>
      <w:r w:rsidR="00647953" w:rsidRPr="00D67C0A">
        <w:rPr>
          <w:u w:val="single"/>
        </w:rPr>
        <w:t>:</w:t>
      </w:r>
    </w:p>
    <w:tbl>
      <w:tblPr>
        <w:tblStyle w:val="TableGrid"/>
        <w:tblW w:w="0" w:type="auto"/>
        <w:tblLook w:val="04A0" w:firstRow="1" w:lastRow="0" w:firstColumn="1" w:lastColumn="0" w:noHBand="0" w:noVBand="1"/>
      </w:tblPr>
      <w:tblGrid>
        <w:gridCol w:w="9628"/>
      </w:tblGrid>
      <w:tr w:rsidR="00647953" w:rsidRPr="00DF5867" w14:paraId="241D14EC" w14:textId="77777777" w:rsidTr="003C5298">
        <w:tc>
          <w:tcPr>
            <w:tcW w:w="9628" w:type="dxa"/>
            <w:tcBorders>
              <w:top w:val="single" w:sz="4" w:space="0" w:color="auto"/>
              <w:left w:val="single" w:sz="4" w:space="0" w:color="auto"/>
              <w:bottom w:val="single" w:sz="4" w:space="0" w:color="auto"/>
              <w:right w:val="single" w:sz="4" w:space="0" w:color="auto"/>
            </w:tcBorders>
          </w:tcPr>
          <w:p w14:paraId="5677D286" w14:textId="3E1C2537" w:rsidR="00647953" w:rsidRPr="00DF5867" w:rsidRDefault="00DC66D1" w:rsidP="003C5298">
            <w:pPr>
              <w:rPr>
                <w:rFonts w:ascii="Consolas" w:hAnsi="Consolas"/>
                <w:lang w:val="en-GB"/>
              </w:rPr>
            </w:pPr>
            <w:r w:rsidRPr="00DF5867">
              <w:rPr>
                <w:rFonts w:ascii="Consolas" w:hAnsi="Consolas"/>
                <w:lang w:val="en-GB"/>
              </w:rPr>
              <w:t>.header-right{</w:t>
            </w:r>
          </w:p>
          <w:p w14:paraId="58CC8F43" w14:textId="77777777" w:rsidR="005A2AA2" w:rsidRPr="00DF5867" w:rsidRDefault="005A2AA2" w:rsidP="003C5298">
            <w:pPr>
              <w:rPr>
                <w:rFonts w:ascii="Consolas" w:hAnsi="Consolas"/>
                <w:lang w:val="en-GB"/>
              </w:rPr>
            </w:pPr>
          </w:p>
          <w:p w14:paraId="1239BBEF" w14:textId="19953F2A" w:rsidR="00647953" w:rsidRPr="00DF5867" w:rsidRDefault="005A2AA2" w:rsidP="003C5298">
            <w:pPr>
              <w:rPr>
                <w:rFonts w:ascii="Consolas" w:hAnsi="Consolas"/>
                <w:lang w:val="en-GB"/>
              </w:rPr>
            </w:pPr>
            <w:r w:rsidRPr="00DF5867">
              <w:rPr>
                <w:rFonts w:ascii="Consolas" w:hAnsi="Consolas"/>
                <w:lang w:val="en-GB"/>
              </w:rPr>
              <w:t xml:space="preserve">    display: flex;</w:t>
            </w:r>
          </w:p>
          <w:p w14:paraId="0F6FE3AC" w14:textId="0855331D" w:rsidR="005A2AA2" w:rsidRPr="00DF5867" w:rsidRDefault="005A2AA2" w:rsidP="003C5298">
            <w:pPr>
              <w:rPr>
                <w:rFonts w:ascii="Consolas" w:hAnsi="Consolas"/>
                <w:lang w:val="en-GB"/>
              </w:rPr>
            </w:pPr>
            <w:r w:rsidRPr="00DF5867">
              <w:rPr>
                <w:rFonts w:ascii="Consolas" w:hAnsi="Consolas"/>
                <w:lang w:val="en-GB"/>
              </w:rPr>
              <w:t xml:space="preserve">    </w:t>
            </w:r>
          </w:p>
          <w:p w14:paraId="563BDDB4" w14:textId="0B954E30" w:rsidR="005A2AA2" w:rsidRPr="00DF5867" w:rsidRDefault="005A2AA2" w:rsidP="003C5298">
            <w:pPr>
              <w:rPr>
                <w:rFonts w:ascii="Consolas" w:hAnsi="Consolas"/>
                <w:lang w:val="en-GB"/>
              </w:rPr>
            </w:pPr>
            <w:r w:rsidRPr="00DF5867">
              <w:rPr>
                <w:rFonts w:ascii="Consolas" w:hAnsi="Consolas"/>
                <w:lang w:val="en-GB"/>
              </w:rPr>
              <w:t xml:space="preserve">    </w:t>
            </w:r>
            <w:r w:rsidR="00DF5867" w:rsidRPr="00DF5867">
              <w:rPr>
                <w:rFonts w:ascii="Consolas" w:hAnsi="Consolas"/>
                <w:lang w:val="en-GB"/>
              </w:rPr>
              <w:t>J</w:t>
            </w:r>
            <w:r w:rsidR="00DF5867">
              <w:rPr>
                <w:rFonts w:ascii="Consolas" w:hAnsi="Consolas"/>
                <w:lang w:val="en-GB"/>
              </w:rPr>
              <w:t>ustify-content; flex-end;</w:t>
            </w:r>
          </w:p>
          <w:p w14:paraId="7456BC7D" w14:textId="77777777" w:rsidR="005A2AA2" w:rsidRPr="00DF5867" w:rsidRDefault="005A2AA2" w:rsidP="003C5298">
            <w:pPr>
              <w:rPr>
                <w:rFonts w:ascii="Consolas" w:hAnsi="Consolas"/>
                <w:lang w:val="en-GB"/>
              </w:rPr>
            </w:pPr>
          </w:p>
          <w:p w14:paraId="2182705B" w14:textId="40E4D877" w:rsidR="00647953" w:rsidRPr="00DF5867" w:rsidRDefault="00DC66D1" w:rsidP="00DC66D1">
            <w:pPr>
              <w:rPr>
                <w:lang w:val="en-GB"/>
              </w:rPr>
            </w:pPr>
            <w:r w:rsidRPr="00DF5867">
              <w:rPr>
                <w:rFonts w:ascii="Consolas" w:hAnsi="Consolas"/>
                <w:lang w:val="en-GB"/>
              </w:rPr>
              <w:t>}</w:t>
            </w:r>
          </w:p>
        </w:tc>
      </w:tr>
    </w:tbl>
    <w:p w14:paraId="64D2DA93" w14:textId="77460EAD" w:rsidR="00FC70BE" w:rsidRPr="00DF5867" w:rsidRDefault="00FC70BE" w:rsidP="005A2AA2">
      <w:pPr>
        <w:rPr>
          <w:rFonts w:eastAsiaTheme="majorEastAsia"/>
          <w:b/>
          <w:bCs/>
          <w:color w:val="004C35"/>
          <w:sz w:val="32"/>
          <w:szCs w:val="32"/>
          <w:lang w:val="en-GB"/>
        </w:rPr>
      </w:pPr>
    </w:p>
    <w:p w14:paraId="204B5BA3" w14:textId="56DC0A4B" w:rsidR="001F2F1F" w:rsidRDefault="001F2F1F" w:rsidP="001F2F1F">
      <w:r>
        <w:rPr>
          <w:b/>
          <w:bCs/>
        </w:rPr>
        <w:t xml:space="preserve">Opdracht </w:t>
      </w:r>
      <w:r w:rsidR="004542A9">
        <w:rPr>
          <w:b/>
          <w:bCs/>
        </w:rPr>
        <w:t>10</w:t>
      </w:r>
      <w:r>
        <w:t xml:space="preserve">: </w:t>
      </w:r>
      <w:r w:rsidR="00F315AD">
        <w:t xml:space="preserve">Kijk rustig naar de bestaande html en </w:t>
      </w:r>
      <w:proofErr w:type="spellStart"/>
      <w:r w:rsidR="00F315AD">
        <w:t>css</w:t>
      </w:r>
      <w:proofErr w:type="spellEnd"/>
      <w:r w:rsidR="00F315AD">
        <w:t xml:space="preserve"> en het huidige resultaat. </w:t>
      </w:r>
      <w:r>
        <w:t xml:space="preserve">Vul </w:t>
      </w:r>
      <w:r w:rsidR="00F315AD">
        <w:t xml:space="preserve">in de witte vlakken </w:t>
      </w:r>
      <w:r>
        <w:t xml:space="preserve">de html en </w:t>
      </w:r>
      <w:proofErr w:type="spellStart"/>
      <w:r>
        <w:t>css</w:t>
      </w:r>
      <w:proofErr w:type="spellEnd"/>
      <w:r>
        <w:t xml:space="preserve"> aan om het gewenste resultaat te krijgen:</w:t>
      </w:r>
    </w:p>
    <w:p w14:paraId="290B65F1" w14:textId="77777777" w:rsidR="00F315AD" w:rsidRDefault="00F315AD" w:rsidP="00F315AD">
      <w:pPr>
        <w:jc w:val="center"/>
        <w:rPr>
          <w:rStyle w:val="Emphasis"/>
        </w:rPr>
      </w:pPr>
      <w:r>
        <w:rPr>
          <w:rStyle w:val="Emphasis"/>
        </w:rPr>
        <w:t>CSS:</w:t>
      </w:r>
    </w:p>
    <w:p w14:paraId="355288B2" w14:textId="77777777" w:rsidR="00F315AD" w:rsidRDefault="00F315AD" w:rsidP="00F315AD">
      <w:pPr>
        <w:jc w:val="center"/>
        <w:rPr>
          <w:rStyle w:val="Emphasis"/>
        </w:rPr>
      </w:pPr>
      <w:r w:rsidRPr="000B577B">
        <w:rPr>
          <w:rStyle w:val="Emphasis"/>
          <w:noProof/>
        </w:rPr>
        <w:lastRenderedPageBreak/>
        <w:drawing>
          <wp:inline distT="0" distB="0" distL="0" distR="0" wp14:anchorId="7BAC1FC8" wp14:editId="154C2742">
            <wp:extent cx="4286250" cy="1968793"/>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162" cy="1972887"/>
                    </a:xfrm>
                    <a:prstGeom prst="rect">
                      <a:avLst/>
                    </a:prstGeom>
                  </pic:spPr>
                </pic:pic>
              </a:graphicData>
            </a:graphic>
          </wp:inline>
        </w:drawing>
      </w:r>
    </w:p>
    <w:p w14:paraId="6B37277C" w14:textId="3AB3F6E0" w:rsidR="00DF5867" w:rsidRDefault="00DF5867" w:rsidP="00F315AD">
      <w:pPr>
        <w:jc w:val="center"/>
        <w:rPr>
          <w:rStyle w:val="Emphasis"/>
        </w:rPr>
      </w:pPr>
      <w:proofErr w:type="spellStart"/>
      <w:r>
        <w:rPr>
          <w:rStyle w:val="Emphasis"/>
        </w:rPr>
        <w:t>Flex-direction</w:t>
      </w:r>
      <w:proofErr w:type="spellEnd"/>
      <w:r>
        <w:rPr>
          <w:rStyle w:val="Emphasis"/>
        </w:rPr>
        <w:t xml:space="preserve">: </w:t>
      </w:r>
      <w:proofErr w:type="spellStart"/>
      <w:r>
        <w:rPr>
          <w:rStyle w:val="Emphasis"/>
        </w:rPr>
        <w:t>row</w:t>
      </w:r>
      <w:proofErr w:type="spellEnd"/>
      <w:r>
        <w:rPr>
          <w:rStyle w:val="Emphasis"/>
        </w:rPr>
        <w:t>;</w:t>
      </w:r>
    </w:p>
    <w:p w14:paraId="2512C4B8" w14:textId="47F0B6A0" w:rsidR="00DF5867" w:rsidRPr="00DF5867" w:rsidRDefault="00DF5867" w:rsidP="00F315AD">
      <w:pPr>
        <w:jc w:val="center"/>
        <w:rPr>
          <w:rStyle w:val="Emphasis"/>
          <w:lang w:val="en-GB"/>
        </w:rPr>
      </w:pPr>
      <w:proofErr w:type="spellStart"/>
      <w:r w:rsidRPr="00DF5867">
        <w:rPr>
          <w:rStyle w:val="Emphasis"/>
          <w:lang w:val="en-GB"/>
        </w:rPr>
        <w:t>Justify-content;flex</w:t>
      </w:r>
      <w:r>
        <w:rPr>
          <w:rStyle w:val="Emphasis"/>
          <w:lang w:val="en-GB"/>
        </w:rPr>
        <w:t>-end</w:t>
      </w:r>
      <w:proofErr w:type="spellEnd"/>
      <w:r>
        <w:rPr>
          <w:rStyle w:val="Emphasis"/>
          <w:lang w:val="en-GB"/>
        </w:rPr>
        <w:t>;</w:t>
      </w:r>
    </w:p>
    <w:p w14:paraId="24F426EE" w14:textId="77777777" w:rsidR="00DF5867" w:rsidRPr="00DF5867" w:rsidRDefault="00DF5867" w:rsidP="00F315AD">
      <w:pPr>
        <w:jc w:val="center"/>
        <w:rPr>
          <w:rStyle w:val="Emphasis"/>
          <w:lang w:val="en-GB"/>
        </w:rPr>
      </w:pPr>
    </w:p>
    <w:p w14:paraId="3A52ECB5" w14:textId="3DF2C173" w:rsidR="00F315AD" w:rsidRPr="00DF5867" w:rsidRDefault="00F315AD" w:rsidP="00F315AD">
      <w:pPr>
        <w:jc w:val="center"/>
        <w:rPr>
          <w:sz w:val="24"/>
          <w:szCs w:val="24"/>
          <w:lang w:val="en-GB"/>
        </w:rPr>
      </w:pPr>
      <w:r w:rsidRPr="00DF5867">
        <w:rPr>
          <w:rStyle w:val="Emphasis"/>
          <w:lang w:val="en-GB"/>
        </w:rPr>
        <w:t>HTML:</w:t>
      </w:r>
    </w:p>
    <w:p w14:paraId="1A4F9FA4" w14:textId="789AE705" w:rsidR="00F315AD" w:rsidRDefault="00F315AD" w:rsidP="00F315AD">
      <w:pPr>
        <w:pStyle w:val="Stap"/>
        <w:jc w:val="center"/>
        <w:rPr>
          <w:b w:val="0"/>
          <w:bCs w:val="0"/>
        </w:rPr>
      </w:pPr>
      <w:r w:rsidRPr="00F315AD">
        <w:rPr>
          <w:b w:val="0"/>
          <w:bCs w:val="0"/>
          <w:noProof/>
        </w:rPr>
        <w:drawing>
          <wp:inline distT="0" distB="0" distL="0" distR="0" wp14:anchorId="258ABC29" wp14:editId="566138AD">
            <wp:extent cx="3821430" cy="3075224"/>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3888" cy="3077202"/>
                    </a:xfrm>
                    <a:prstGeom prst="rect">
                      <a:avLst/>
                    </a:prstGeom>
                  </pic:spPr>
                </pic:pic>
              </a:graphicData>
            </a:graphic>
          </wp:inline>
        </w:drawing>
      </w:r>
    </w:p>
    <w:p w14:paraId="699DB548" w14:textId="64E6577A" w:rsidR="00DF5867" w:rsidRDefault="00DF5867" w:rsidP="00F315AD">
      <w:pPr>
        <w:pStyle w:val="Stap"/>
        <w:jc w:val="center"/>
        <w:rPr>
          <w:b w:val="0"/>
          <w:bCs w:val="0"/>
        </w:rPr>
      </w:pPr>
      <w:r>
        <w:rPr>
          <w:b w:val="0"/>
          <w:bCs w:val="0"/>
        </w:rPr>
        <w:t>Class=”</w:t>
      </w:r>
      <w:proofErr w:type="spellStart"/>
      <w:r>
        <w:rPr>
          <w:b w:val="0"/>
          <w:bCs w:val="0"/>
        </w:rPr>
        <w:t>row</w:t>
      </w:r>
      <w:proofErr w:type="spellEnd"/>
      <w:r>
        <w:rPr>
          <w:b w:val="0"/>
          <w:bCs w:val="0"/>
        </w:rPr>
        <w:t>”</w:t>
      </w:r>
    </w:p>
    <w:p w14:paraId="73B6CC84" w14:textId="18FD6748" w:rsidR="00DF5867" w:rsidRDefault="00DF5867" w:rsidP="00F315AD">
      <w:pPr>
        <w:pStyle w:val="Stap"/>
        <w:jc w:val="center"/>
        <w:rPr>
          <w:b w:val="0"/>
          <w:bCs w:val="0"/>
          <w:lang w:val="en-GB"/>
        </w:rPr>
      </w:pPr>
      <w:r w:rsidRPr="00DF5867">
        <w:rPr>
          <w:b w:val="0"/>
          <w:bCs w:val="0"/>
          <w:lang w:val="en-GB"/>
        </w:rPr>
        <w:t>Class= “pull-righ</w:t>
      </w:r>
      <w:r>
        <w:rPr>
          <w:b w:val="0"/>
          <w:bCs w:val="0"/>
          <w:lang w:val="en-GB"/>
        </w:rPr>
        <w:t>t”</w:t>
      </w:r>
    </w:p>
    <w:p w14:paraId="4C700721" w14:textId="77777777" w:rsidR="00DF5867" w:rsidRPr="00DF5867" w:rsidRDefault="00DF5867" w:rsidP="00F315AD">
      <w:pPr>
        <w:pStyle w:val="Stap"/>
        <w:jc w:val="center"/>
        <w:rPr>
          <w:b w:val="0"/>
          <w:bCs w:val="0"/>
          <w:lang w:val="en-GB"/>
        </w:rPr>
      </w:pPr>
    </w:p>
    <w:p w14:paraId="28EBDC1E" w14:textId="1F8A2D42" w:rsidR="004C506B" w:rsidRPr="00DF5867" w:rsidRDefault="004C506B" w:rsidP="001F2F1F">
      <w:pPr>
        <w:jc w:val="center"/>
        <w:rPr>
          <w:rStyle w:val="Emphasis"/>
          <w:lang w:val="en-GB"/>
        </w:rPr>
      </w:pPr>
      <w:proofErr w:type="spellStart"/>
      <w:r w:rsidRPr="00DF5867">
        <w:rPr>
          <w:rStyle w:val="Emphasis"/>
          <w:lang w:val="en-GB"/>
        </w:rPr>
        <w:t>Huidige</w:t>
      </w:r>
      <w:proofErr w:type="spellEnd"/>
      <w:r w:rsidRPr="00DF5867">
        <w:rPr>
          <w:rStyle w:val="Emphasis"/>
          <w:lang w:val="en-GB"/>
        </w:rPr>
        <w:t xml:space="preserve"> </w:t>
      </w:r>
      <w:proofErr w:type="spellStart"/>
      <w:r w:rsidRPr="00DF5867">
        <w:rPr>
          <w:rStyle w:val="Emphasis"/>
          <w:lang w:val="en-GB"/>
        </w:rPr>
        <w:t>resultaat</w:t>
      </w:r>
      <w:proofErr w:type="spellEnd"/>
      <w:r w:rsidRPr="00DF5867">
        <w:rPr>
          <w:rStyle w:val="Emphasis"/>
          <w:lang w:val="en-GB"/>
        </w:rPr>
        <w:t>:</w:t>
      </w:r>
    </w:p>
    <w:p w14:paraId="6564CEE8" w14:textId="53640C56" w:rsidR="004C506B" w:rsidRDefault="004C506B" w:rsidP="001F2F1F">
      <w:pPr>
        <w:jc w:val="center"/>
        <w:rPr>
          <w:rStyle w:val="Emphasis"/>
        </w:rPr>
      </w:pPr>
      <w:r w:rsidRPr="004C506B">
        <w:rPr>
          <w:rStyle w:val="Emphasis"/>
          <w:noProof/>
        </w:rPr>
        <w:drawing>
          <wp:inline distT="0" distB="0" distL="0" distR="0" wp14:anchorId="403A2AC4" wp14:editId="6DFBEC5C">
            <wp:extent cx="3874770" cy="1123675"/>
            <wp:effectExtent l="0" t="0" r="0" b="63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9402" cy="1133718"/>
                    </a:xfrm>
                    <a:prstGeom prst="rect">
                      <a:avLst/>
                    </a:prstGeom>
                  </pic:spPr>
                </pic:pic>
              </a:graphicData>
            </a:graphic>
          </wp:inline>
        </w:drawing>
      </w:r>
    </w:p>
    <w:p w14:paraId="55628308" w14:textId="5283E4C3" w:rsidR="001F2F1F" w:rsidRDefault="001F2F1F" w:rsidP="001F2F1F">
      <w:pPr>
        <w:jc w:val="center"/>
        <w:rPr>
          <w:rStyle w:val="Emphasis"/>
        </w:rPr>
      </w:pPr>
      <w:r w:rsidRPr="0027708D">
        <w:rPr>
          <w:rStyle w:val="Emphasis"/>
        </w:rPr>
        <w:t>Gewenste resultaa</w:t>
      </w:r>
      <w:r>
        <w:rPr>
          <w:rStyle w:val="Emphasis"/>
        </w:rPr>
        <w:t>t</w:t>
      </w:r>
      <w:r w:rsidRPr="0027708D">
        <w:rPr>
          <w:rStyle w:val="Emphasis"/>
        </w:rPr>
        <w:t>:</w:t>
      </w:r>
    </w:p>
    <w:p w14:paraId="68F187A5" w14:textId="52A44F04" w:rsidR="0059451D" w:rsidRDefault="001F2F1F" w:rsidP="001F31E9">
      <w:pPr>
        <w:jc w:val="center"/>
        <w:rPr>
          <w:sz w:val="24"/>
          <w:szCs w:val="24"/>
        </w:rPr>
      </w:pPr>
      <w:r w:rsidRPr="001F2F1F">
        <w:rPr>
          <w:noProof/>
        </w:rPr>
        <w:lastRenderedPageBreak/>
        <w:drawing>
          <wp:inline distT="0" distB="0" distL="0" distR="0" wp14:anchorId="5C9CD78B" wp14:editId="358F51A1">
            <wp:extent cx="5181600" cy="544073"/>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4725" cy="551751"/>
                    </a:xfrm>
                    <a:prstGeom prst="rect">
                      <a:avLst/>
                    </a:prstGeom>
                  </pic:spPr>
                </pic:pic>
              </a:graphicData>
            </a:graphic>
          </wp:inline>
        </w:drawing>
      </w:r>
    </w:p>
    <w:p w14:paraId="04781C55" w14:textId="0EE38E1F" w:rsidR="00613BB8" w:rsidRDefault="00613BB8" w:rsidP="001F31E9">
      <w:pPr>
        <w:jc w:val="center"/>
        <w:rPr>
          <w:sz w:val="24"/>
          <w:szCs w:val="24"/>
        </w:rPr>
      </w:pPr>
    </w:p>
    <w:p w14:paraId="4ACFF94D" w14:textId="77777777" w:rsidR="00613BB8" w:rsidRDefault="00613BB8" w:rsidP="001F31E9">
      <w:pPr>
        <w:jc w:val="center"/>
        <w:rPr>
          <w:sz w:val="24"/>
          <w:szCs w:val="24"/>
        </w:rPr>
      </w:pPr>
    </w:p>
    <w:sectPr w:rsidR="00613BB8" w:rsidSect="00221EAE">
      <w:headerReference w:type="even" r:id="rId28"/>
      <w:headerReference w:type="default" r:id="rId29"/>
      <w:footerReference w:type="even" r:id="rId30"/>
      <w:footerReference w:type="default" r:id="rId31"/>
      <w:headerReference w:type="first" r:id="rId32"/>
      <w:footerReference w:type="first" r:id="rId3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340B" w14:textId="77777777" w:rsidR="00364A40" w:rsidRDefault="00364A40" w:rsidP="00714DFD">
      <w:r>
        <w:separator/>
      </w:r>
    </w:p>
  </w:endnote>
  <w:endnote w:type="continuationSeparator" w:id="0">
    <w:p w14:paraId="3564316F" w14:textId="77777777" w:rsidR="00364A40" w:rsidRDefault="00364A40" w:rsidP="00714DFD">
      <w:r>
        <w:continuationSeparator/>
      </w:r>
    </w:p>
  </w:endnote>
  <w:endnote w:type="continuationNotice" w:id="1">
    <w:p w14:paraId="48A99AB0" w14:textId="77777777" w:rsidR="00364A40" w:rsidRDefault="00364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6DD" w14:textId="77777777" w:rsidR="000F41D8" w:rsidRDefault="000F4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0"/>
      </w:rPr>
      <w:id w:val="213239937"/>
      <w:docPartObj>
        <w:docPartGallery w:val="Page Numbers (Bottom of Page)"/>
        <w:docPartUnique/>
      </w:docPartObj>
    </w:sdtPr>
    <w:sdtEndPr/>
    <w:sdtContent>
      <w:p w14:paraId="712FCFC4" w14:textId="77777777" w:rsidR="00640087" w:rsidRPr="00C7732C" w:rsidRDefault="005F4A76" w:rsidP="009B60F8">
        <w:pPr>
          <w:pStyle w:val="Footer"/>
          <w:tabs>
            <w:tab w:val="clear" w:pos="9072"/>
            <w:tab w:val="right" w:pos="14742"/>
          </w:tabs>
          <w:rPr>
            <w:szCs w:val="20"/>
          </w:rPr>
        </w:pPr>
        <w:r>
          <w:rPr>
            <w:szCs w:val="20"/>
          </w:rPr>
          <w:t>Werkblad</w:t>
        </w:r>
        <w:r w:rsidR="00640087">
          <w:rPr>
            <w:szCs w:val="20"/>
          </w:rPr>
          <w:t xml:space="preserve"> WDV-I</w:t>
        </w:r>
        <w:r>
          <w:rPr>
            <w:szCs w:val="20"/>
          </w:rPr>
          <w:t xml:space="preserve"> </w:t>
        </w:r>
        <w:r w:rsidR="000F41D8">
          <w:rPr>
            <w:szCs w:val="20"/>
          </w:rPr>
          <w:t>Flexbox</w:t>
        </w:r>
        <w:r w:rsidR="00640087">
          <w:rPr>
            <w:szCs w:val="20"/>
          </w:rPr>
          <w:t xml:space="preserve"> / v</w:t>
        </w:r>
        <w:r>
          <w:rPr>
            <w:szCs w:val="20"/>
          </w:rPr>
          <w:t>1</w:t>
        </w:r>
        <w:r w:rsidR="00640087">
          <w:rPr>
            <w:szCs w:val="20"/>
          </w:rPr>
          <w:t>.</w:t>
        </w:r>
        <w:r>
          <w:rPr>
            <w:szCs w:val="20"/>
          </w:rPr>
          <w:t>0</w:t>
        </w:r>
        <w:r w:rsidR="00640087">
          <w:rPr>
            <w:szCs w:val="20"/>
          </w:rPr>
          <w:tab/>
        </w:r>
        <w:r w:rsidR="00640087">
          <w:rPr>
            <w:szCs w:val="20"/>
          </w:rPr>
          <w:tab/>
        </w:r>
        <w:r w:rsidR="00640087" w:rsidRPr="00C7732C">
          <w:rPr>
            <w:szCs w:val="20"/>
          </w:rPr>
          <w:fldChar w:fldCharType="begin"/>
        </w:r>
        <w:r w:rsidR="00640087" w:rsidRPr="00C7732C">
          <w:rPr>
            <w:szCs w:val="20"/>
          </w:rPr>
          <w:instrText>PAGE   \* MERGEFORMAT</w:instrText>
        </w:r>
        <w:r w:rsidR="00640087" w:rsidRPr="00C7732C">
          <w:rPr>
            <w:szCs w:val="20"/>
          </w:rPr>
          <w:fldChar w:fldCharType="separate"/>
        </w:r>
        <w:r w:rsidR="00640087" w:rsidRPr="00C7732C">
          <w:rPr>
            <w:szCs w:val="20"/>
          </w:rPr>
          <w:t>2</w:t>
        </w:r>
        <w:r w:rsidR="00640087" w:rsidRPr="00C7732C">
          <w:rPr>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76E8" w14:textId="77777777" w:rsidR="000F41D8" w:rsidRDefault="000F4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7F9A" w14:textId="77777777" w:rsidR="00364A40" w:rsidRDefault="00364A40" w:rsidP="00714DFD">
      <w:r>
        <w:separator/>
      </w:r>
    </w:p>
  </w:footnote>
  <w:footnote w:type="continuationSeparator" w:id="0">
    <w:p w14:paraId="06A82E88" w14:textId="77777777" w:rsidR="00364A40" w:rsidRDefault="00364A40" w:rsidP="00714DFD">
      <w:r>
        <w:continuationSeparator/>
      </w:r>
    </w:p>
  </w:footnote>
  <w:footnote w:type="continuationNotice" w:id="1">
    <w:p w14:paraId="17F5F1B4" w14:textId="77777777" w:rsidR="00364A40" w:rsidRDefault="00364A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E77F" w14:textId="77777777" w:rsidR="000F41D8" w:rsidRDefault="000F41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2976" w14:textId="77777777" w:rsidR="000F41D8" w:rsidRDefault="000F41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A11E" w14:textId="77777777" w:rsidR="000F41D8" w:rsidRDefault="000F4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A4B"/>
    <w:multiLevelType w:val="hybridMultilevel"/>
    <w:tmpl w:val="0C1CE77C"/>
    <w:lvl w:ilvl="0" w:tplc="B5A276E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876936"/>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6E0542"/>
    <w:multiLevelType w:val="hybridMultilevel"/>
    <w:tmpl w:val="E7ECE6C2"/>
    <w:lvl w:ilvl="0" w:tplc="BDC85C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A96106"/>
    <w:multiLevelType w:val="hybridMultilevel"/>
    <w:tmpl w:val="2CC62B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C77575"/>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2B6CF8"/>
    <w:multiLevelType w:val="hybridMultilevel"/>
    <w:tmpl w:val="4672E4FC"/>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0F240B57"/>
    <w:multiLevelType w:val="hybridMultilevel"/>
    <w:tmpl w:val="52A87076"/>
    <w:lvl w:ilvl="0" w:tplc="5A90A74C">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9723F6"/>
    <w:multiLevelType w:val="hybridMultilevel"/>
    <w:tmpl w:val="F4A621AC"/>
    <w:lvl w:ilvl="0" w:tplc="B5A276E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6CA6939"/>
    <w:multiLevelType w:val="hybridMultilevel"/>
    <w:tmpl w:val="1E445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822A75"/>
    <w:multiLevelType w:val="hybridMultilevel"/>
    <w:tmpl w:val="F8C66EC4"/>
    <w:lvl w:ilvl="0" w:tplc="5A90A74C">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72A2F3C"/>
    <w:multiLevelType w:val="hybridMultilevel"/>
    <w:tmpl w:val="7FD46014"/>
    <w:lvl w:ilvl="0" w:tplc="5A90A74C">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557E6D"/>
    <w:multiLevelType w:val="hybridMultilevel"/>
    <w:tmpl w:val="E7D21C7E"/>
    <w:lvl w:ilvl="0" w:tplc="9F2833A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EC6400"/>
    <w:multiLevelType w:val="hybridMultilevel"/>
    <w:tmpl w:val="45F684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5F796E"/>
    <w:multiLevelType w:val="hybridMultilevel"/>
    <w:tmpl w:val="92B482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8111E2B"/>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99959F5"/>
    <w:multiLevelType w:val="hybridMultilevel"/>
    <w:tmpl w:val="BE2C3C42"/>
    <w:lvl w:ilvl="0" w:tplc="B288809E">
      <w:start w:val="1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DB39EA"/>
    <w:multiLevelType w:val="hybridMultilevel"/>
    <w:tmpl w:val="BA68A128"/>
    <w:lvl w:ilvl="0" w:tplc="E420417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C512EA9"/>
    <w:multiLevelType w:val="hybridMultilevel"/>
    <w:tmpl w:val="C09EED8C"/>
    <w:lvl w:ilvl="0" w:tplc="5A90A74C">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D1383E"/>
    <w:multiLevelType w:val="hybridMultilevel"/>
    <w:tmpl w:val="E3FA9D66"/>
    <w:lvl w:ilvl="0" w:tplc="DFD6B914">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833373"/>
    <w:multiLevelType w:val="hybridMultilevel"/>
    <w:tmpl w:val="7A56D12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1047AB8"/>
    <w:multiLevelType w:val="hybridMultilevel"/>
    <w:tmpl w:val="297E2082"/>
    <w:lvl w:ilvl="0" w:tplc="5A90A74C">
      <w:start w:val="4"/>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2627073"/>
    <w:multiLevelType w:val="hybridMultilevel"/>
    <w:tmpl w:val="7C66C39A"/>
    <w:lvl w:ilvl="0" w:tplc="B5A276E6">
      <w:start w:val="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583F4D"/>
    <w:multiLevelType w:val="hybridMultilevel"/>
    <w:tmpl w:val="6D12A4E0"/>
    <w:lvl w:ilvl="0" w:tplc="5A90A74C">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F27F17"/>
    <w:multiLevelType w:val="hybridMultilevel"/>
    <w:tmpl w:val="AF560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E221A2"/>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B28126E"/>
    <w:multiLevelType w:val="hybridMultilevel"/>
    <w:tmpl w:val="0D3E6A98"/>
    <w:lvl w:ilvl="0" w:tplc="31340EE6">
      <w:start w:val="3"/>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3A0FAA"/>
    <w:multiLevelType w:val="hybridMultilevel"/>
    <w:tmpl w:val="600AC02A"/>
    <w:lvl w:ilvl="0" w:tplc="5A90A74C">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982981"/>
    <w:multiLevelType w:val="hybridMultilevel"/>
    <w:tmpl w:val="2A08C604"/>
    <w:lvl w:ilvl="0" w:tplc="028630A2">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C0281C"/>
    <w:multiLevelType w:val="hybridMultilevel"/>
    <w:tmpl w:val="031226B2"/>
    <w:lvl w:ilvl="0" w:tplc="5A90A74C">
      <w:start w:val="4"/>
      <w:numFmt w:val="bullet"/>
      <w:lvlText w:val="-"/>
      <w:lvlJc w:val="left"/>
      <w:pPr>
        <w:ind w:left="1080" w:hanging="360"/>
      </w:pPr>
      <w:rPr>
        <w:rFonts w:ascii="Arial" w:eastAsiaTheme="minorHAnsi"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4D4107EF"/>
    <w:multiLevelType w:val="multilevel"/>
    <w:tmpl w:val="14766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E56F5D"/>
    <w:multiLevelType w:val="hybridMultilevel"/>
    <w:tmpl w:val="06FE837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620C73"/>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85626B5"/>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BE2F5A"/>
    <w:multiLevelType w:val="hybridMultilevel"/>
    <w:tmpl w:val="0D6C3372"/>
    <w:lvl w:ilvl="0" w:tplc="B5A276E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365592"/>
    <w:multiLevelType w:val="hybridMultilevel"/>
    <w:tmpl w:val="C3DA25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0317619"/>
    <w:multiLevelType w:val="hybridMultilevel"/>
    <w:tmpl w:val="77268DE2"/>
    <w:lvl w:ilvl="0" w:tplc="B5A276E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27572FE"/>
    <w:multiLevelType w:val="hybridMultilevel"/>
    <w:tmpl w:val="863E6CE0"/>
    <w:lvl w:ilvl="0" w:tplc="5A90A74C">
      <w:start w:val="4"/>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9D6A70"/>
    <w:multiLevelType w:val="hybridMultilevel"/>
    <w:tmpl w:val="0D4A50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5BF137C"/>
    <w:multiLevelType w:val="hybridMultilevel"/>
    <w:tmpl w:val="E5766EB6"/>
    <w:lvl w:ilvl="0" w:tplc="1AD8234E">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7BE31E5"/>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7D4042B"/>
    <w:multiLevelType w:val="multilevel"/>
    <w:tmpl w:val="11E86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B6045C"/>
    <w:multiLevelType w:val="hybridMultilevel"/>
    <w:tmpl w:val="77902B86"/>
    <w:lvl w:ilvl="0" w:tplc="96E097E4">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2742C5"/>
    <w:multiLevelType w:val="hybridMultilevel"/>
    <w:tmpl w:val="721ADCE4"/>
    <w:lvl w:ilvl="0" w:tplc="AEFA2388">
      <w:start w:val="1"/>
      <w:numFmt w:val="bullet"/>
      <w:pStyle w:val="Verwijzingtheorie"/>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2B012C3"/>
    <w:multiLevelType w:val="hybridMultilevel"/>
    <w:tmpl w:val="2826C84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4617833"/>
    <w:multiLevelType w:val="hybridMultilevel"/>
    <w:tmpl w:val="13282CD2"/>
    <w:lvl w:ilvl="0" w:tplc="76D66A64">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7414458"/>
    <w:multiLevelType w:val="hybridMultilevel"/>
    <w:tmpl w:val="EBA00A2C"/>
    <w:lvl w:ilvl="0" w:tplc="42BC7BC6">
      <w:start w:val="1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CD6EAD"/>
    <w:multiLevelType w:val="hybridMultilevel"/>
    <w:tmpl w:val="87009C0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9D1172A"/>
    <w:multiLevelType w:val="hybridMultilevel"/>
    <w:tmpl w:val="D570B400"/>
    <w:lvl w:ilvl="0" w:tplc="B5A276E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BC63250"/>
    <w:multiLevelType w:val="hybridMultilevel"/>
    <w:tmpl w:val="08F60FFA"/>
    <w:lvl w:ilvl="0" w:tplc="B5A276E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2"/>
  </w:num>
  <w:num w:numId="2">
    <w:abstractNumId w:val="23"/>
  </w:num>
  <w:num w:numId="3">
    <w:abstractNumId w:val="12"/>
  </w:num>
  <w:num w:numId="4">
    <w:abstractNumId w:val="8"/>
  </w:num>
  <w:num w:numId="5">
    <w:abstractNumId w:val="20"/>
  </w:num>
  <w:num w:numId="6">
    <w:abstractNumId w:val="37"/>
  </w:num>
  <w:num w:numId="7">
    <w:abstractNumId w:val="7"/>
  </w:num>
  <w:num w:numId="8">
    <w:abstractNumId w:val="15"/>
  </w:num>
  <w:num w:numId="9">
    <w:abstractNumId w:val="45"/>
  </w:num>
  <w:num w:numId="10">
    <w:abstractNumId w:val="3"/>
  </w:num>
  <w:num w:numId="11">
    <w:abstractNumId w:val="46"/>
  </w:num>
  <w:num w:numId="12">
    <w:abstractNumId w:val="30"/>
  </w:num>
  <w:num w:numId="13">
    <w:abstractNumId w:val="13"/>
  </w:num>
  <w:num w:numId="14">
    <w:abstractNumId w:val="22"/>
  </w:num>
  <w:num w:numId="15">
    <w:abstractNumId w:val="17"/>
  </w:num>
  <w:num w:numId="16">
    <w:abstractNumId w:val="36"/>
  </w:num>
  <w:num w:numId="17">
    <w:abstractNumId w:val="25"/>
  </w:num>
  <w:num w:numId="18">
    <w:abstractNumId w:val="27"/>
  </w:num>
  <w:num w:numId="19">
    <w:abstractNumId w:val="44"/>
  </w:num>
  <w:num w:numId="20">
    <w:abstractNumId w:val="41"/>
  </w:num>
  <w:num w:numId="21">
    <w:abstractNumId w:val="38"/>
  </w:num>
  <w:num w:numId="22">
    <w:abstractNumId w:val="2"/>
  </w:num>
  <w:num w:numId="23">
    <w:abstractNumId w:val="29"/>
  </w:num>
  <w:num w:numId="24">
    <w:abstractNumId w:val="40"/>
  </w:num>
  <w:num w:numId="25">
    <w:abstractNumId w:val="47"/>
  </w:num>
  <w:num w:numId="26">
    <w:abstractNumId w:val="48"/>
  </w:num>
  <w:num w:numId="27">
    <w:abstractNumId w:val="33"/>
  </w:num>
  <w:num w:numId="28">
    <w:abstractNumId w:val="21"/>
  </w:num>
  <w:num w:numId="29">
    <w:abstractNumId w:val="0"/>
  </w:num>
  <w:num w:numId="30">
    <w:abstractNumId w:val="35"/>
  </w:num>
  <w:num w:numId="31">
    <w:abstractNumId w:val="34"/>
  </w:num>
  <w:num w:numId="32">
    <w:abstractNumId w:val="26"/>
  </w:num>
  <w:num w:numId="33">
    <w:abstractNumId w:val="6"/>
  </w:num>
  <w:num w:numId="34">
    <w:abstractNumId w:val="18"/>
  </w:num>
  <w:num w:numId="35">
    <w:abstractNumId w:val="11"/>
  </w:num>
  <w:num w:numId="36">
    <w:abstractNumId w:val="9"/>
  </w:num>
  <w:num w:numId="37">
    <w:abstractNumId w:val="16"/>
  </w:num>
  <w:num w:numId="38">
    <w:abstractNumId w:val="28"/>
  </w:num>
  <w:num w:numId="39">
    <w:abstractNumId w:val="5"/>
  </w:num>
  <w:num w:numId="40">
    <w:abstractNumId w:val="10"/>
  </w:num>
  <w:num w:numId="41">
    <w:abstractNumId w:val="42"/>
  </w:num>
  <w:num w:numId="42">
    <w:abstractNumId w:val="19"/>
  </w:num>
  <w:num w:numId="43">
    <w:abstractNumId w:val="1"/>
  </w:num>
  <w:num w:numId="44">
    <w:abstractNumId w:val="14"/>
  </w:num>
  <w:num w:numId="45">
    <w:abstractNumId w:val="24"/>
  </w:num>
  <w:num w:numId="46">
    <w:abstractNumId w:val="31"/>
  </w:num>
  <w:num w:numId="47">
    <w:abstractNumId w:val="39"/>
  </w:num>
  <w:num w:numId="48">
    <w:abstractNumId w:val="32"/>
  </w:num>
  <w:num w:numId="49">
    <w:abstractNumId w:val="43"/>
  </w:num>
  <w:num w:numId="50">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E2"/>
    <w:rsid w:val="00002974"/>
    <w:rsid w:val="00002EB1"/>
    <w:rsid w:val="00002F3B"/>
    <w:rsid w:val="000042CC"/>
    <w:rsid w:val="000046AD"/>
    <w:rsid w:val="000056A4"/>
    <w:rsid w:val="000059FA"/>
    <w:rsid w:val="00005F9A"/>
    <w:rsid w:val="000066FC"/>
    <w:rsid w:val="000070FA"/>
    <w:rsid w:val="000074F8"/>
    <w:rsid w:val="00011066"/>
    <w:rsid w:val="000131D2"/>
    <w:rsid w:val="00014849"/>
    <w:rsid w:val="0001683B"/>
    <w:rsid w:val="00017390"/>
    <w:rsid w:val="000201C1"/>
    <w:rsid w:val="000201CB"/>
    <w:rsid w:val="00020280"/>
    <w:rsid w:val="00020471"/>
    <w:rsid w:val="00021467"/>
    <w:rsid w:val="000214E6"/>
    <w:rsid w:val="00021DA3"/>
    <w:rsid w:val="00025553"/>
    <w:rsid w:val="00025654"/>
    <w:rsid w:val="00026A44"/>
    <w:rsid w:val="000278C2"/>
    <w:rsid w:val="0003070C"/>
    <w:rsid w:val="00030EF7"/>
    <w:rsid w:val="00031283"/>
    <w:rsid w:val="000316DA"/>
    <w:rsid w:val="000318AA"/>
    <w:rsid w:val="0003271A"/>
    <w:rsid w:val="00032FC1"/>
    <w:rsid w:val="00033431"/>
    <w:rsid w:val="000352D3"/>
    <w:rsid w:val="00035629"/>
    <w:rsid w:val="000358DE"/>
    <w:rsid w:val="00035CBC"/>
    <w:rsid w:val="00036798"/>
    <w:rsid w:val="00036870"/>
    <w:rsid w:val="00036D76"/>
    <w:rsid w:val="00041AF9"/>
    <w:rsid w:val="0004259D"/>
    <w:rsid w:val="00042947"/>
    <w:rsid w:val="000442CA"/>
    <w:rsid w:val="000457DC"/>
    <w:rsid w:val="0004684B"/>
    <w:rsid w:val="00047657"/>
    <w:rsid w:val="00050C99"/>
    <w:rsid w:val="00050CC4"/>
    <w:rsid w:val="0005190C"/>
    <w:rsid w:val="000534EE"/>
    <w:rsid w:val="00056112"/>
    <w:rsid w:val="000566BC"/>
    <w:rsid w:val="000612C4"/>
    <w:rsid w:val="000633D5"/>
    <w:rsid w:val="0006375E"/>
    <w:rsid w:val="0006377A"/>
    <w:rsid w:val="000638CA"/>
    <w:rsid w:val="00064223"/>
    <w:rsid w:val="0006527B"/>
    <w:rsid w:val="000659A5"/>
    <w:rsid w:val="00065E59"/>
    <w:rsid w:val="0007087D"/>
    <w:rsid w:val="00072188"/>
    <w:rsid w:val="00072828"/>
    <w:rsid w:val="00072B6A"/>
    <w:rsid w:val="000733A2"/>
    <w:rsid w:val="00073E84"/>
    <w:rsid w:val="0007439E"/>
    <w:rsid w:val="00074981"/>
    <w:rsid w:val="000759B1"/>
    <w:rsid w:val="00077008"/>
    <w:rsid w:val="000807C1"/>
    <w:rsid w:val="00080BB1"/>
    <w:rsid w:val="00080E21"/>
    <w:rsid w:val="00081B42"/>
    <w:rsid w:val="00082003"/>
    <w:rsid w:val="00082510"/>
    <w:rsid w:val="000827E2"/>
    <w:rsid w:val="00082DEE"/>
    <w:rsid w:val="00083486"/>
    <w:rsid w:val="00085EAF"/>
    <w:rsid w:val="00086ABB"/>
    <w:rsid w:val="00087DB4"/>
    <w:rsid w:val="00090040"/>
    <w:rsid w:val="000905AF"/>
    <w:rsid w:val="000929CC"/>
    <w:rsid w:val="00093059"/>
    <w:rsid w:val="00094567"/>
    <w:rsid w:val="00094737"/>
    <w:rsid w:val="00094A82"/>
    <w:rsid w:val="00095C27"/>
    <w:rsid w:val="00096F14"/>
    <w:rsid w:val="000975D9"/>
    <w:rsid w:val="000A02E9"/>
    <w:rsid w:val="000A1EC2"/>
    <w:rsid w:val="000A2077"/>
    <w:rsid w:val="000A3A78"/>
    <w:rsid w:val="000A4E7E"/>
    <w:rsid w:val="000A530B"/>
    <w:rsid w:val="000B13F9"/>
    <w:rsid w:val="000B169D"/>
    <w:rsid w:val="000B2222"/>
    <w:rsid w:val="000B3CD7"/>
    <w:rsid w:val="000B446E"/>
    <w:rsid w:val="000B4708"/>
    <w:rsid w:val="000B577B"/>
    <w:rsid w:val="000B6E07"/>
    <w:rsid w:val="000B7D9C"/>
    <w:rsid w:val="000C23D9"/>
    <w:rsid w:val="000C3543"/>
    <w:rsid w:val="000C4135"/>
    <w:rsid w:val="000C48EB"/>
    <w:rsid w:val="000C54DB"/>
    <w:rsid w:val="000C591B"/>
    <w:rsid w:val="000C6001"/>
    <w:rsid w:val="000C6193"/>
    <w:rsid w:val="000C6CAE"/>
    <w:rsid w:val="000C7407"/>
    <w:rsid w:val="000C7705"/>
    <w:rsid w:val="000D12CA"/>
    <w:rsid w:val="000D1326"/>
    <w:rsid w:val="000D300F"/>
    <w:rsid w:val="000D3060"/>
    <w:rsid w:val="000D31D2"/>
    <w:rsid w:val="000D338F"/>
    <w:rsid w:val="000D42A2"/>
    <w:rsid w:val="000D5DC6"/>
    <w:rsid w:val="000D6291"/>
    <w:rsid w:val="000D78D7"/>
    <w:rsid w:val="000E05CA"/>
    <w:rsid w:val="000E18FE"/>
    <w:rsid w:val="000E1A7C"/>
    <w:rsid w:val="000E1E36"/>
    <w:rsid w:val="000E1EA3"/>
    <w:rsid w:val="000E20F9"/>
    <w:rsid w:val="000E259E"/>
    <w:rsid w:val="000E39D7"/>
    <w:rsid w:val="000E4100"/>
    <w:rsid w:val="000E6574"/>
    <w:rsid w:val="000F0915"/>
    <w:rsid w:val="000F0D3B"/>
    <w:rsid w:val="000F41D8"/>
    <w:rsid w:val="000F4F38"/>
    <w:rsid w:val="000F4F61"/>
    <w:rsid w:val="000F6842"/>
    <w:rsid w:val="000F6C87"/>
    <w:rsid w:val="000F72A5"/>
    <w:rsid w:val="000F78B0"/>
    <w:rsid w:val="000F7E82"/>
    <w:rsid w:val="001000D7"/>
    <w:rsid w:val="00100345"/>
    <w:rsid w:val="0010036A"/>
    <w:rsid w:val="00100385"/>
    <w:rsid w:val="0010048E"/>
    <w:rsid w:val="00101738"/>
    <w:rsid w:val="001022D1"/>
    <w:rsid w:val="001028D7"/>
    <w:rsid w:val="00102BB1"/>
    <w:rsid w:val="0010320F"/>
    <w:rsid w:val="001032B3"/>
    <w:rsid w:val="00103B7B"/>
    <w:rsid w:val="00103FA3"/>
    <w:rsid w:val="00104A2E"/>
    <w:rsid w:val="00104C02"/>
    <w:rsid w:val="001050FE"/>
    <w:rsid w:val="001053DD"/>
    <w:rsid w:val="00105F79"/>
    <w:rsid w:val="00105FB2"/>
    <w:rsid w:val="0010720A"/>
    <w:rsid w:val="00110834"/>
    <w:rsid w:val="00111064"/>
    <w:rsid w:val="0011157E"/>
    <w:rsid w:val="00111D87"/>
    <w:rsid w:val="00111E2C"/>
    <w:rsid w:val="001123FD"/>
    <w:rsid w:val="00113876"/>
    <w:rsid w:val="00113F6E"/>
    <w:rsid w:val="00114744"/>
    <w:rsid w:val="001170B5"/>
    <w:rsid w:val="001175A0"/>
    <w:rsid w:val="001212B9"/>
    <w:rsid w:val="001214B2"/>
    <w:rsid w:val="00121F69"/>
    <w:rsid w:val="00122066"/>
    <w:rsid w:val="001236D8"/>
    <w:rsid w:val="00123B38"/>
    <w:rsid w:val="00123D3F"/>
    <w:rsid w:val="00125565"/>
    <w:rsid w:val="001264FE"/>
    <w:rsid w:val="001266E0"/>
    <w:rsid w:val="00126E5E"/>
    <w:rsid w:val="001271C4"/>
    <w:rsid w:val="00131009"/>
    <w:rsid w:val="00131E35"/>
    <w:rsid w:val="00132280"/>
    <w:rsid w:val="0013289B"/>
    <w:rsid w:val="00134114"/>
    <w:rsid w:val="00134482"/>
    <w:rsid w:val="0013606C"/>
    <w:rsid w:val="00136817"/>
    <w:rsid w:val="00136C19"/>
    <w:rsid w:val="00137383"/>
    <w:rsid w:val="0014053D"/>
    <w:rsid w:val="00141B1F"/>
    <w:rsid w:val="00141D2B"/>
    <w:rsid w:val="00142510"/>
    <w:rsid w:val="00143276"/>
    <w:rsid w:val="00143664"/>
    <w:rsid w:val="00144EF7"/>
    <w:rsid w:val="00145018"/>
    <w:rsid w:val="001454F1"/>
    <w:rsid w:val="00145FD2"/>
    <w:rsid w:val="00146CD5"/>
    <w:rsid w:val="0015027A"/>
    <w:rsid w:val="00152D44"/>
    <w:rsid w:val="00154691"/>
    <w:rsid w:val="00154BCA"/>
    <w:rsid w:val="00157365"/>
    <w:rsid w:val="00157C2A"/>
    <w:rsid w:val="0016238E"/>
    <w:rsid w:val="00162B61"/>
    <w:rsid w:val="0016330D"/>
    <w:rsid w:val="00163966"/>
    <w:rsid w:val="00164C99"/>
    <w:rsid w:val="00164E73"/>
    <w:rsid w:val="0016559A"/>
    <w:rsid w:val="0016567E"/>
    <w:rsid w:val="00165A60"/>
    <w:rsid w:val="00166BF4"/>
    <w:rsid w:val="00167D45"/>
    <w:rsid w:val="00167E31"/>
    <w:rsid w:val="00171E0F"/>
    <w:rsid w:val="001727CD"/>
    <w:rsid w:val="00172EF5"/>
    <w:rsid w:val="00175237"/>
    <w:rsid w:val="00175426"/>
    <w:rsid w:val="00175C9F"/>
    <w:rsid w:val="0017606D"/>
    <w:rsid w:val="001768E1"/>
    <w:rsid w:val="0017798F"/>
    <w:rsid w:val="001800C0"/>
    <w:rsid w:val="001807EE"/>
    <w:rsid w:val="00180A41"/>
    <w:rsid w:val="00186ABF"/>
    <w:rsid w:val="00186D4C"/>
    <w:rsid w:val="00190D7F"/>
    <w:rsid w:val="00191DA3"/>
    <w:rsid w:val="00191EE9"/>
    <w:rsid w:val="00191F22"/>
    <w:rsid w:val="001924FA"/>
    <w:rsid w:val="0019308D"/>
    <w:rsid w:val="0019320E"/>
    <w:rsid w:val="0019367A"/>
    <w:rsid w:val="001938E2"/>
    <w:rsid w:val="00194617"/>
    <w:rsid w:val="001979A0"/>
    <w:rsid w:val="00197BC5"/>
    <w:rsid w:val="001A0057"/>
    <w:rsid w:val="001A14C2"/>
    <w:rsid w:val="001A28ED"/>
    <w:rsid w:val="001A2CE0"/>
    <w:rsid w:val="001A3437"/>
    <w:rsid w:val="001A36C6"/>
    <w:rsid w:val="001A7297"/>
    <w:rsid w:val="001A794C"/>
    <w:rsid w:val="001A7DFF"/>
    <w:rsid w:val="001B05C2"/>
    <w:rsid w:val="001B0946"/>
    <w:rsid w:val="001B21AD"/>
    <w:rsid w:val="001B2342"/>
    <w:rsid w:val="001B3240"/>
    <w:rsid w:val="001B4FC7"/>
    <w:rsid w:val="001B69F6"/>
    <w:rsid w:val="001B6DED"/>
    <w:rsid w:val="001B73E6"/>
    <w:rsid w:val="001B75FF"/>
    <w:rsid w:val="001C0C80"/>
    <w:rsid w:val="001C0EEF"/>
    <w:rsid w:val="001C149B"/>
    <w:rsid w:val="001C1574"/>
    <w:rsid w:val="001C15C7"/>
    <w:rsid w:val="001C172D"/>
    <w:rsid w:val="001C1DC2"/>
    <w:rsid w:val="001C2F42"/>
    <w:rsid w:val="001C30ED"/>
    <w:rsid w:val="001C3843"/>
    <w:rsid w:val="001C4AF8"/>
    <w:rsid w:val="001C4FF5"/>
    <w:rsid w:val="001C5CAC"/>
    <w:rsid w:val="001C6532"/>
    <w:rsid w:val="001C6B13"/>
    <w:rsid w:val="001C7D09"/>
    <w:rsid w:val="001D154B"/>
    <w:rsid w:val="001D1CE7"/>
    <w:rsid w:val="001D2509"/>
    <w:rsid w:val="001D2612"/>
    <w:rsid w:val="001D2BB3"/>
    <w:rsid w:val="001D3312"/>
    <w:rsid w:val="001D4D66"/>
    <w:rsid w:val="001D4D7D"/>
    <w:rsid w:val="001D5F3F"/>
    <w:rsid w:val="001D613F"/>
    <w:rsid w:val="001D668A"/>
    <w:rsid w:val="001D7C6E"/>
    <w:rsid w:val="001D7EC2"/>
    <w:rsid w:val="001E01C1"/>
    <w:rsid w:val="001E065A"/>
    <w:rsid w:val="001E0A65"/>
    <w:rsid w:val="001E1248"/>
    <w:rsid w:val="001E1786"/>
    <w:rsid w:val="001E199D"/>
    <w:rsid w:val="001E36BD"/>
    <w:rsid w:val="001E3BD0"/>
    <w:rsid w:val="001E436D"/>
    <w:rsid w:val="001E45B8"/>
    <w:rsid w:val="001E60A6"/>
    <w:rsid w:val="001E65F6"/>
    <w:rsid w:val="001E6A8D"/>
    <w:rsid w:val="001E7700"/>
    <w:rsid w:val="001F1082"/>
    <w:rsid w:val="001F1EBB"/>
    <w:rsid w:val="001F20C6"/>
    <w:rsid w:val="001F2CE7"/>
    <w:rsid w:val="001F2F1F"/>
    <w:rsid w:val="001F31E9"/>
    <w:rsid w:val="001F33E8"/>
    <w:rsid w:val="001F64B6"/>
    <w:rsid w:val="001F6FCF"/>
    <w:rsid w:val="001F7F4E"/>
    <w:rsid w:val="001F7FCC"/>
    <w:rsid w:val="00201834"/>
    <w:rsid w:val="00201D93"/>
    <w:rsid w:val="00202040"/>
    <w:rsid w:val="00202CFB"/>
    <w:rsid w:val="00203C7A"/>
    <w:rsid w:val="002049EE"/>
    <w:rsid w:val="00205ABE"/>
    <w:rsid w:val="00205F4B"/>
    <w:rsid w:val="00207088"/>
    <w:rsid w:val="002074CF"/>
    <w:rsid w:val="00207DAC"/>
    <w:rsid w:val="0021035C"/>
    <w:rsid w:val="002121EE"/>
    <w:rsid w:val="002124CB"/>
    <w:rsid w:val="00212A35"/>
    <w:rsid w:val="00212CE6"/>
    <w:rsid w:val="00212F87"/>
    <w:rsid w:val="00213A90"/>
    <w:rsid w:val="00213C4F"/>
    <w:rsid w:val="002140E0"/>
    <w:rsid w:val="002145AD"/>
    <w:rsid w:val="00214EB6"/>
    <w:rsid w:val="002150F5"/>
    <w:rsid w:val="0021717E"/>
    <w:rsid w:val="002210BE"/>
    <w:rsid w:val="002217A5"/>
    <w:rsid w:val="00221DA9"/>
    <w:rsid w:val="00221EAE"/>
    <w:rsid w:val="00222734"/>
    <w:rsid w:val="00226C7C"/>
    <w:rsid w:val="00227736"/>
    <w:rsid w:val="00227C04"/>
    <w:rsid w:val="00230250"/>
    <w:rsid w:val="00230756"/>
    <w:rsid w:val="0023113E"/>
    <w:rsid w:val="002324AF"/>
    <w:rsid w:val="0023339D"/>
    <w:rsid w:val="002336F4"/>
    <w:rsid w:val="00233EA3"/>
    <w:rsid w:val="002352B1"/>
    <w:rsid w:val="00237B53"/>
    <w:rsid w:val="002401E5"/>
    <w:rsid w:val="00240BDE"/>
    <w:rsid w:val="002435BC"/>
    <w:rsid w:val="002436BA"/>
    <w:rsid w:val="002460BC"/>
    <w:rsid w:val="00246870"/>
    <w:rsid w:val="00246A16"/>
    <w:rsid w:val="00246B5B"/>
    <w:rsid w:val="0025036D"/>
    <w:rsid w:val="00250923"/>
    <w:rsid w:val="0025127A"/>
    <w:rsid w:val="00252F96"/>
    <w:rsid w:val="002530B8"/>
    <w:rsid w:val="00253F53"/>
    <w:rsid w:val="00254C94"/>
    <w:rsid w:val="00256081"/>
    <w:rsid w:val="0025641A"/>
    <w:rsid w:val="002574DE"/>
    <w:rsid w:val="00260C3B"/>
    <w:rsid w:val="00261BCE"/>
    <w:rsid w:val="00263001"/>
    <w:rsid w:val="00263CDC"/>
    <w:rsid w:val="002647D2"/>
    <w:rsid w:val="00264B14"/>
    <w:rsid w:val="00265FF2"/>
    <w:rsid w:val="00267A06"/>
    <w:rsid w:val="002706FA"/>
    <w:rsid w:val="00270BD9"/>
    <w:rsid w:val="00270C1C"/>
    <w:rsid w:val="0027161F"/>
    <w:rsid w:val="00271DC9"/>
    <w:rsid w:val="00273BA4"/>
    <w:rsid w:val="00275C1A"/>
    <w:rsid w:val="002760E8"/>
    <w:rsid w:val="00276D30"/>
    <w:rsid w:val="0027708D"/>
    <w:rsid w:val="00280064"/>
    <w:rsid w:val="002805EB"/>
    <w:rsid w:val="00280AE5"/>
    <w:rsid w:val="00281510"/>
    <w:rsid w:val="00281C20"/>
    <w:rsid w:val="00282857"/>
    <w:rsid w:val="00283A8F"/>
    <w:rsid w:val="00283B09"/>
    <w:rsid w:val="00284660"/>
    <w:rsid w:val="00284CD5"/>
    <w:rsid w:val="00284D47"/>
    <w:rsid w:val="0028608F"/>
    <w:rsid w:val="00286093"/>
    <w:rsid w:val="00286908"/>
    <w:rsid w:val="00286934"/>
    <w:rsid w:val="00286DEA"/>
    <w:rsid w:val="002870DC"/>
    <w:rsid w:val="002874A6"/>
    <w:rsid w:val="0028759E"/>
    <w:rsid w:val="00287650"/>
    <w:rsid w:val="00287A0E"/>
    <w:rsid w:val="0029031A"/>
    <w:rsid w:val="00291A90"/>
    <w:rsid w:val="00291F61"/>
    <w:rsid w:val="00293098"/>
    <w:rsid w:val="002931E3"/>
    <w:rsid w:val="002940BA"/>
    <w:rsid w:val="00294661"/>
    <w:rsid w:val="00297B24"/>
    <w:rsid w:val="002A06D2"/>
    <w:rsid w:val="002A0A36"/>
    <w:rsid w:val="002A27E2"/>
    <w:rsid w:val="002A4A3D"/>
    <w:rsid w:val="002A4A6B"/>
    <w:rsid w:val="002A5062"/>
    <w:rsid w:val="002A51A4"/>
    <w:rsid w:val="002A52B2"/>
    <w:rsid w:val="002A5A68"/>
    <w:rsid w:val="002A5B1B"/>
    <w:rsid w:val="002A77B4"/>
    <w:rsid w:val="002A7CA6"/>
    <w:rsid w:val="002A7EBC"/>
    <w:rsid w:val="002B1165"/>
    <w:rsid w:val="002B19C6"/>
    <w:rsid w:val="002B1FEB"/>
    <w:rsid w:val="002B2D53"/>
    <w:rsid w:val="002B2F48"/>
    <w:rsid w:val="002B3581"/>
    <w:rsid w:val="002B57BD"/>
    <w:rsid w:val="002B589F"/>
    <w:rsid w:val="002B7E0E"/>
    <w:rsid w:val="002C04EB"/>
    <w:rsid w:val="002C0537"/>
    <w:rsid w:val="002C15E3"/>
    <w:rsid w:val="002C4396"/>
    <w:rsid w:val="002C6798"/>
    <w:rsid w:val="002C6EA8"/>
    <w:rsid w:val="002D013B"/>
    <w:rsid w:val="002D1437"/>
    <w:rsid w:val="002D44CA"/>
    <w:rsid w:val="002D46CE"/>
    <w:rsid w:val="002D614A"/>
    <w:rsid w:val="002D7ABC"/>
    <w:rsid w:val="002E013C"/>
    <w:rsid w:val="002E06C4"/>
    <w:rsid w:val="002E0FFD"/>
    <w:rsid w:val="002E1452"/>
    <w:rsid w:val="002E1E8C"/>
    <w:rsid w:val="002E21CC"/>
    <w:rsid w:val="002E27B9"/>
    <w:rsid w:val="002E28BB"/>
    <w:rsid w:val="002E2C9C"/>
    <w:rsid w:val="002E501B"/>
    <w:rsid w:val="002E58C1"/>
    <w:rsid w:val="002E5A90"/>
    <w:rsid w:val="002E5C02"/>
    <w:rsid w:val="002F00C1"/>
    <w:rsid w:val="002F02F0"/>
    <w:rsid w:val="002F093F"/>
    <w:rsid w:val="002F0993"/>
    <w:rsid w:val="002F0D02"/>
    <w:rsid w:val="002F1680"/>
    <w:rsid w:val="002F2343"/>
    <w:rsid w:val="002F247E"/>
    <w:rsid w:val="002F32CF"/>
    <w:rsid w:val="002F33A4"/>
    <w:rsid w:val="002F3BC9"/>
    <w:rsid w:val="002F4482"/>
    <w:rsid w:val="002F543F"/>
    <w:rsid w:val="002F610D"/>
    <w:rsid w:val="002F62A4"/>
    <w:rsid w:val="002F680B"/>
    <w:rsid w:val="002F6A7D"/>
    <w:rsid w:val="002F78ED"/>
    <w:rsid w:val="002F7B62"/>
    <w:rsid w:val="003006B0"/>
    <w:rsid w:val="0030297F"/>
    <w:rsid w:val="00302F76"/>
    <w:rsid w:val="003036E1"/>
    <w:rsid w:val="00303B76"/>
    <w:rsid w:val="0030479C"/>
    <w:rsid w:val="00305269"/>
    <w:rsid w:val="0030553E"/>
    <w:rsid w:val="00306268"/>
    <w:rsid w:val="00306551"/>
    <w:rsid w:val="0030689E"/>
    <w:rsid w:val="00306E0A"/>
    <w:rsid w:val="003108E4"/>
    <w:rsid w:val="003111E1"/>
    <w:rsid w:val="00311517"/>
    <w:rsid w:val="00312D6D"/>
    <w:rsid w:val="00313B8F"/>
    <w:rsid w:val="0031631C"/>
    <w:rsid w:val="00316CA8"/>
    <w:rsid w:val="003170B8"/>
    <w:rsid w:val="003178CF"/>
    <w:rsid w:val="00317AF9"/>
    <w:rsid w:val="00317BEE"/>
    <w:rsid w:val="003219EB"/>
    <w:rsid w:val="00321DF8"/>
    <w:rsid w:val="0032396B"/>
    <w:rsid w:val="0032494E"/>
    <w:rsid w:val="003259B7"/>
    <w:rsid w:val="00325E63"/>
    <w:rsid w:val="00327BBF"/>
    <w:rsid w:val="00327FF4"/>
    <w:rsid w:val="003303CA"/>
    <w:rsid w:val="0033041A"/>
    <w:rsid w:val="00331B51"/>
    <w:rsid w:val="003320F1"/>
    <w:rsid w:val="0033295F"/>
    <w:rsid w:val="00333D18"/>
    <w:rsid w:val="00337470"/>
    <w:rsid w:val="00337CA5"/>
    <w:rsid w:val="00337F28"/>
    <w:rsid w:val="0034069D"/>
    <w:rsid w:val="00340876"/>
    <w:rsid w:val="00340E1C"/>
    <w:rsid w:val="00343E31"/>
    <w:rsid w:val="00343EED"/>
    <w:rsid w:val="003440AC"/>
    <w:rsid w:val="003449C7"/>
    <w:rsid w:val="00344C0E"/>
    <w:rsid w:val="00345F3D"/>
    <w:rsid w:val="00347851"/>
    <w:rsid w:val="00350105"/>
    <w:rsid w:val="00350DE2"/>
    <w:rsid w:val="00351DCF"/>
    <w:rsid w:val="0035208C"/>
    <w:rsid w:val="00352379"/>
    <w:rsid w:val="0035492B"/>
    <w:rsid w:val="00355101"/>
    <w:rsid w:val="003551A5"/>
    <w:rsid w:val="00355E0D"/>
    <w:rsid w:val="0035769A"/>
    <w:rsid w:val="0035790B"/>
    <w:rsid w:val="00357AF2"/>
    <w:rsid w:val="00360843"/>
    <w:rsid w:val="00362DBA"/>
    <w:rsid w:val="00363500"/>
    <w:rsid w:val="003640A5"/>
    <w:rsid w:val="00364595"/>
    <w:rsid w:val="00364A40"/>
    <w:rsid w:val="00365826"/>
    <w:rsid w:val="0037139C"/>
    <w:rsid w:val="00372C40"/>
    <w:rsid w:val="003745A8"/>
    <w:rsid w:val="00374CA4"/>
    <w:rsid w:val="0037519D"/>
    <w:rsid w:val="003753C2"/>
    <w:rsid w:val="003757DA"/>
    <w:rsid w:val="00377718"/>
    <w:rsid w:val="00377DEC"/>
    <w:rsid w:val="0038071B"/>
    <w:rsid w:val="0038085D"/>
    <w:rsid w:val="00380E0B"/>
    <w:rsid w:val="003824D3"/>
    <w:rsid w:val="00382A21"/>
    <w:rsid w:val="0038547A"/>
    <w:rsid w:val="00385A4D"/>
    <w:rsid w:val="00385DA2"/>
    <w:rsid w:val="00387956"/>
    <w:rsid w:val="00390C38"/>
    <w:rsid w:val="00391573"/>
    <w:rsid w:val="003915AF"/>
    <w:rsid w:val="00393981"/>
    <w:rsid w:val="00393F3B"/>
    <w:rsid w:val="003944B9"/>
    <w:rsid w:val="0039500E"/>
    <w:rsid w:val="003955B0"/>
    <w:rsid w:val="00395E9C"/>
    <w:rsid w:val="00396F97"/>
    <w:rsid w:val="003A0262"/>
    <w:rsid w:val="003A20F3"/>
    <w:rsid w:val="003A243D"/>
    <w:rsid w:val="003A25B1"/>
    <w:rsid w:val="003A350D"/>
    <w:rsid w:val="003A46F4"/>
    <w:rsid w:val="003A6394"/>
    <w:rsid w:val="003A656A"/>
    <w:rsid w:val="003A7CCF"/>
    <w:rsid w:val="003B0803"/>
    <w:rsid w:val="003B0CBD"/>
    <w:rsid w:val="003B21B6"/>
    <w:rsid w:val="003B2F6A"/>
    <w:rsid w:val="003B31E5"/>
    <w:rsid w:val="003B6061"/>
    <w:rsid w:val="003B681F"/>
    <w:rsid w:val="003C0019"/>
    <w:rsid w:val="003C084D"/>
    <w:rsid w:val="003C1051"/>
    <w:rsid w:val="003C2244"/>
    <w:rsid w:val="003C3CD7"/>
    <w:rsid w:val="003C6C8E"/>
    <w:rsid w:val="003C6D3E"/>
    <w:rsid w:val="003C7647"/>
    <w:rsid w:val="003D0D29"/>
    <w:rsid w:val="003D170C"/>
    <w:rsid w:val="003D2130"/>
    <w:rsid w:val="003D25D8"/>
    <w:rsid w:val="003D2611"/>
    <w:rsid w:val="003D3056"/>
    <w:rsid w:val="003D3581"/>
    <w:rsid w:val="003D523B"/>
    <w:rsid w:val="003D779E"/>
    <w:rsid w:val="003E1469"/>
    <w:rsid w:val="003E3EFD"/>
    <w:rsid w:val="003E4C8B"/>
    <w:rsid w:val="003E57F3"/>
    <w:rsid w:val="003E63ED"/>
    <w:rsid w:val="003E7154"/>
    <w:rsid w:val="003E75B0"/>
    <w:rsid w:val="003E794F"/>
    <w:rsid w:val="003E7D73"/>
    <w:rsid w:val="003E7D75"/>
    <w:rsid w:val="003F1554"/>
    <w:rsid w:val="003F1887"/>
    <w:rsid w:val="003F4448"/>
    <w:rsid w:val="003F46BB"/>
    <w:rsid w:val="003F521C"/>
    <w:rsid w:val="003F5286"/>
    <w:rsid w:val="003F5331"/>
    <w:rsid w:val="003F5598"/>
    <w:rsid w:val="003F5CBF"/>
    <w:rsid w:val="003F665B"/>
    <w:rsid w:val="003F75F4"/>
    <w:rsid w:val="003F7A39"/>
    <w:rsid w:val="00401010"/>
    <w:rsid w:val="0040168C"/>
    <w:rsid w:val="00401913"/>
    <w:rsid w:val="004022DE"/>
    <w:rsid w:val="00402EAB"/>
    <w:rsid w:val="00403960"/>
    <w:rsid w:val="004048DE"/>
    <w:rsid w:val="00405DB4"/>
    <w:rsid w:val="00405F84"/>
    <w:rsid w:val="00406006"/>
    <w:rsid w:val="00406378"/>
    <w:rsid w:val="0040730D"/>
    <w:rsid w:val="004076DC"/>
    <w:rsid w:val="00407CA8"/>
    <w:rsid w:val="00411EB0"/>
    <w:rsid w:val="00412ED5"/>
    <w:rsid w:val="00414F22"/>
    <w:rsid w:val="00415350"/>
    <w:rsid w:val="0041539E"/>
    <w:rsid w:val="00415827"/>
    <w:rsid w:val="00420364"/>
    <w:rsid w:val="00422BDF"/>
    <w:rsid w:val="004231F8"/>
    <w:rsid w:val="00425588"/>
    <w:rsid w:val="0043190E"/>
    <w:rsid w:val="00431FCE"/>
    <w:rsid w:val="00432112"/>
    <w:rsid w:val="00432DC5"/>
    <w:rsid w:val="00433A79"/>
    <w:rsid w:val="0043418C"/>
    <w:rsid w:val="004348A3"/>
    <w:rsid w:val="00437F56"/>
    <w:rsid w:val="0044033A"/>
    <w:rsid w:val="00440A0D"/>
    <w:rsid w:val="00440CC5"/>
    <w:rsid w:val="0044181E"/>
    <w:rsid w:val="004430DA"/>
    <w:rsid w:val="0044386E"/>
    <w:rsid w:val="00443EE6"/>
    <w:rsid w:val="0044443A"/>
    <w:rsid w:val="00444C77"/>
    <w:rsid w:val="00444D07"/>
    <w:rsid w:val="0044542C"/>
    <w:rsid w:val="00446523"/>
    <w:rsid w:val="00450C30"/>
    <w:rsid w:val="00450E4F"/>
    <w:rsid w:val="004542A9"/>
    <w:rsid w:val="0045470B"/>
    <w:rsid w:val="004559B1"/>
    <w:rsid w:val="0045701D"/>
    <w:rsid w:val="004576F8"/>
    <w:rsid w:val="0046132C"/>
    <w:rsid w:val="00461844"/>
    <w:rsid w:val="00461965"/>
    <w:rsid w:val="00461F51"/>
    <w:rsid w:val="0046292A"/>
    <w:rsid w:val="004642FE"/>
    <w:rsid w:val="004650AC"/>
    <w:rsid w:val="00465856"/>
    <w:rsid w:val="00465BB2"/>
    <w:rsid w:val="00466E41"/>
    <w:rsid w:val="00467C57"/>
    <w:rsid w:val="004725E0"/>
    <w:rsid w:val="00472798"/>
    <w:rsid w:val="0047288A"/>
    <w:rsid w:val="00472E8F"/>
    <w:rsid w:val="00473D4D"/>
    <w:rsid w:val="004750E0"/>
    <w:rsid w:val="00475923"/>
    <w:rsid w:val="00477246"/>
    <w:rsid w:val="00477600"/>
    <w:rsid w:val="00477EDD"/>
    <w:rsid w:val="00480449"/>
    <w:rsid w:val="0048058D"/>
    <w:rsid w:val="00480D23"/>
    <w:rsid w:val="00480DA3"/>
    <w:rsid w:val="004819E2"/>
    <w:rsid w:val="004827EF"/>
    <w:rsid w:val="00484D6D"/>
    <w:rsid w:val="00484F75"/>
    <w:rsid w:val="00486590"/>
    <w:rsid w:val="0048728E"/>
    <w:rsid w:val="00487836"/>
    <w:rsid w:val="0049001E"/>
    <w:rsid w:val="00490438"/>
    <w:rsid w:val="0049093D"/>
    <w:rsid w:val="00490D21"/>
    <w:rsid w:val="0049221B"/>
    <w:rsid w:val="00492453"/>
    <w:rsid w:val="0049276D"/>
    <w:rsid w:val="00493342"/>
    <w:rsid w:val="004938BE"/>
    <w:rsid w:val="004940E4"/>
    <w:rsid w:val="004941DC"/>
    <w:rsid w:val="004953F3"/>
    <w:rsid w:val="00495619"/>
    <w:rsid w:val="00496834"/>
    <w:rsid w:val="0049698F"/>
    <w:rsid w:val="004969B9"/>
    <w:rsid w:val="00497283"/>
    <w:rsid w:val="004A071D"/>
    <w:rsid w:val="004A18E9"/>
    <w:rsid w:val="004A33D8"/>
    <w:rsid w:val="004A36A0"/>
    <w:rsid w:val="004A39CD"/>
    <w:rsid w:val="004A3DF8"/>
    <w:rsid w:val="004A542E"/>
    <w:rsid w:val="004A5473"/>
    <w:rsid w:val="004A61F4"/>
    <w:rsid w:val="004A69E0"/>
    <w:rsid w:val="004A7880"/>
    <w:rsid w:val="004B0C74"/>
    <w:rsid w:val="004B0D33"/>
    <w:rsid w:val="004B0D43"/>
    <w:rsid w:val="004B0E36"/>
    <w:rsid w:val="004B2666"/>
    <w:rsid w:val="004B2773"/>
    <w:rsid w:val="004B3337"/>
    <w:rsid w:val="004B540E"/>
    <w:rsid w:val="004C1795"/>
    <w:rsid w:val="004C19B0"/>
    <w:rsid w:val="004C1C71"/>
    <w:rsid w:val="004C1D9A"/>
    <w:rsid w:val="004C22B8"/>
    <w:rsid w:val="004C3A58"/>
    <w:rsid w:val="004C506B"/>
    <w:rsid w:val="004C527D"/>
    <w:rsid w:val="004C5306"/>
    <w:rsid w:val="004C621A"/>
    <w:rsid w:val="004C7397"/>
    <w:rsid w:val="004C7D10"/>
    <w:rsid w:val="004D0BB9"/>
    <w:rsid w:val="004D3468"/>
    <w:rsid w:val="004D348C"/>
    <w:rsid w:val="004D34F8"/>
    <w:rsid w:val="004D3A81"/>
    <w:rsid w:val="004D4717"/>
    <w:rsid w:val="004D5D3E"/>
    <w:rsid w:val="004D693C"/>
    <w:rsid w:val="004E032D"/>
    <w:rsid w:val="004E067F"/>
    <w:rsid w:val="004E20E5"/>
    <w:rsid w:val="004E2251"/>
    <w:rsid w:val="004E2502"/>
    <w:rsid w:val="004E2939"/>
    <w:rsid w:val="004E2C22"/>
    <w:rsid w:val="004E4EAB"/>
    <w:rsid w:val="004E5AF0"/>
    <w:rsid w:val="004F20A5"/>
    <w:rsid w:val="004F2B9E"/>
    <w:rsid w:val="004F3C31"/>
    <w:rsid w:val="004F3C67"/>
    <w:rsid w:val="004F4338"/>
    <w:rsid w:val="004F56C8"/>
    <w:rsid w:val="004F583A"/>
    <w:rsid w:val="004F66EA"/>
    <w:rsid w:val="004F6DA7"/>
    <w:rsid w:val="004F6F94"/>
    <w:rsid w:val="004F74ED"/>
    <w:rsid w:val="004F79CD"/>
    <w:rsid w:val="004F7D1C"/>
    <w:rsid w:val="00500CEB"/>
    <w:rsid w:val="00500D85"/>
    <w:rsid w:val="00503723"/>
    <w:rsid w:val="00504C9E"/>
    <w:rsid w:val="00505378"/>
    <w:rsid w:val="00505B59"/>
    <w:rsid w:val="00505CEA"/>
    <w:rsid w:val="00506699"/>
    <w:rsid w:val="00507756"/>
    <w:rsid w:val="00510518"/>
    <w:rsid w:val="00510D82"/>
    <w:rsid w:val="0051149C"/>
    <w:rsid w:val="005114C4"/>
    <w:rsid w:val="0051177A"/>
    <w:rsid w:val="00515B24"/>
    <w:rsid w:val="00516478"/>
    <w:rsid w:val="00516FC6"/>
    <w:rsid w:val="00517FCB"/>
    <w:rsid w:val="005206A2"/>
    <w:rsid w:val="005209CE"/>
    <w:rsid w:val="00520CC2"/>
    <w:rsid w:val="005210E9"/>
    <w:rsid w:val="00522065"/>
    <w:rsid w:val="005230D9"/>
    <w:rsid w:val="0052357A"/>
    <w:rsid w:val="00523666"/>
    <w:rsid w:val="005241DC"/>
    <w:rsid w:val="005246C2"/>
    <w:rsid w:val="00524CB8"/>
    <w:rsid w:val="0052503A"/>
    <w:rsid w:val="0052516F"/>
    <w:rsid w:val="0052567A"/>
    <w:rsid w:val="00525E7E"/>
    <w:rsid w:val="005267B2"/>
    <w:rsid w:val="00526908"/>
    <w:rsid w:val="0053042C"/>
    <w:rsid w:val="00531DDC"/>
    <w:rsid w:val="0053381B"/>
    <w:rsid w:val="00534743"/>
    <w:rsid w:val="005356AC"/>
    <w:rsid w:val="00535F5A"/>
    <w:rsid w:val="0054083D"/>
    <w:rsid w:val="00540E92"/>
    <w:rsid w:val="0054177D"/>
    <w:rsid w:val="00542094"/>
    <w:rsid w:val="00542AB5"/>
    <w:rsid w:val="005471CE"/>
    <w:rsid w:val="00547F41"/>
    <w:rsid w:val="005502B5"/>
    <w:rsid w:val="00551D25"/>
    <w:rsid w:val="00551F16"/>
    <w:rsid w:val="005520E0"/>
    <w:rsid w:val="00552999"/>
    <w:rsid w:val="00553A15"/>
    <w:rsid w:val="005540C2"/>
    <w:rsid w:val="005544CC"/>
    <w:rsid w:val="00554EED"/>
    <w:rsid w:val="00555E91"/>
    <w:rsid w:val="005569F2"/>
    <w:rsid w:val="00557BC1"/>
    <w:rsid w:val="0056086C"/>
    <w:rsid w:val="00562800"/>
    <w:rsid w:val="00562CA4"/>
    <w:rsid w:val="00563199"/>
    <w:rsid w:val="0056486E"/>
    <w:rsid w:val="00564991"/>
    <w:rsid w:val="00564EDE"/>
    <w:rsid w:val="00567187"/>
    <w:rsid w:val="00570B56"/>
    <w:rsid w:val="00570EC7"/>
    <w:rsid w:val="00570F4B"/>
    <w:rsid w:val="00571391"/>
    <w:rsid w:val="00572FC8"/>
    <w:rsid w:val="005740B8"/>
    <w:rsid w:val="005740C5"/>
    <w:rsid w:val="0057505E"/>
    <w:rsid w:val="0057524B"/>
    <w:rsid w:val="00575C63"/>
    <w:rsid w:val="00575D3B"/>
    <w:rsid w:val="0058046A"/>
    <w:rsid w:val="00580ED0"/>
    <w:rsid w:val="00581948"/>
    <w:rsid w:val="0058270A"/>
    <w:rsid w:val="00582835"/>
    <w:rsid w:val="005829AC"/>
    <w:rsid w:val="005842C1"/>
    <w:rsid w:val="00584D06"/>
    <w:rsid w:val="005850C2"/>
    <w:rsid w:val="00586CED"/>
    <w:rsid w:val="00587593"/>
    <w:rsid w:val="0058792E"/>
    <w:rsid w:val="00587BDA"/>
    <w:rsid w:val="00590525"/>
    <w:rsid w:val="00590A2F"/>
    <w:rsid w:val="00590F84"/>
    <w:rsid w:val="00590F8E"/>
    <w:rsid w:val="00592FDC"/>
    <w:rsid w:val="00593F26"/>
    <w:rsid w:val="00593F82"/>
    <w:rsid w:val="0059451D"/>
    <w:rsid w:val="005949BF"/>
    <w:rsid w:val="00594C04"/>
    <w:rsid w:val="00594D1C"/>
    <w:rsid w:val="005967C1"/>
    <w:rsid w:val="00597AB6"/>
    <w:rsid w:val="005A1169"/>
    <w:rsid w:val="005A13FF"/>
    <w:rsid w:val="005A1ABB"/>
    <w:rsid w:val="005A20E4"/>
    <w:rsid w:val="005A2283"/>
    <w:rsid w:val="005A269A"/>
    <w:rsid w:val="005A2978"/>
    <w:rsid w:val="005A2AA2"/>
    <w:rsid w:val="005A2EAC"/>
    <w:rsid w:val="005A2F9C"/>
    <w:rsid w:val="005A30D3"/>
    <w:rsid w:val="005A315F"/>
    <w:rsid w:val="005A33EE"/>
    <w:rsid w:val="005A5A18"/>
    <w:rsid w:val="005A60BE"/>
    <w:rsid w:val="005A6907"/>
    <w:rsid w:val="005A76E9"/>
    <w:rsid w:val="005A7B92"/>
    <w:rsid w:val="005A7DB8"/>
    <w:rsid w:val="005B1253"/>
    <w:rsid w:val="005B25F3"/>
    <w:rsid w:val="005B29EF"/>
    <w:rsid w:val="005B43DA"/>
    <w:rsid w:val="005B4ADD"/>
    <w:rsid w:val="005B4FB2"/>
    <w:rsid w:val="005B5928"/>
    <w:rsid w:val="005B6DC7"/>
    <w:rsid w:val="005B7067"/>
    <w:rsid w:val="005C1362"/>
    <w:rsid w:val="005C1A8F"/>
    <w:rsid w:val="005C2366"/>
    <w:rsid w:val="005C24C7"/>
    <w:rsid w:val="005C270A"/>
    <w:rsid w:val="005C49DC"/>
    <w:rsid w:val="005C4BD0"/>
    <w:rsid w:val="005C4CFA"/>
    <w:rsid w:val="005C5218"/>
    <w:rsid w:val="005C542A"/>
    <w:rsid w:val="005D007E"/>
    <w:rsid w:val="005D0A6F"/>
    <w:rsid w:val="005D0D71"/>
    <w:rsid w:val="005D1536"/>
    <w:rsid w:val="005D2073"/>
    <w:rsid w:val="005D3067"/>
    <w:rsid w:val="005D3831"/>
    <w:rsid w:val="005D3A4F"/>
    <w:rsid w:val="005D41B2"/>
    <w:rsid w:val="005D58C0"/>
    <w:rsid w:val="005D6F3D"/>
    <w:rsid w:val="005D7AD6"/>
    <w:rsid w:val="005D7EC9"/>
    <w:rsid w:val="005E0688"/>
    <w:rsid w:val="005E0865"/>
    <w:rsid w:val="005E13B6"/>
    <w:rsid w:val="005E18DF"/>
    <w:rsid w:val="005E2115"/>
    <w:rsid w:val="005E2594"/>
    <w:rsid w:val="005E3CF4"/>
    <w:rsid w:val="005E4363"/>
    <w:rsid w:val="005E7EBA"/>
    <w:rsid w:val="005F0526"/>
    <w:rsid w:val="005F1865"/>
    <w:rsid w:val="005F1CA9"/>
    <w:rsid w:val="005F22D8"/>
    <w:rsid w:val="005F24A4"/>
    <w:rsid w:val="005F2AEE"/>
    <w:rsid w:val="005F317B"/>
    <w:rsid w:val="005F4A76"/>
    <w:rsid w:val="005F5B49"/>
    <w:rsid w:val="005F63A8"/>
    <w:rsid w:val="005F6EAB"/>
    <w:rsid w:val="005F7E2F"/>
    <w:rsid w:val="006000F9"/>
    <w:rsid w:val="00600705"/>
    <w:rsid w:val="006017A3"/>
    <w:rsid w:val="00602257"/>
    <w:rsid w:val="00602800"/>
    <w:rsid w:val="00603EBB"/>
    <w:rsid w:val="006053CD"/>
    <w:rsid w:val="00606F01"/>
    <w:rsid w:val="00607975"/>
    <w:rsid w:val="0061084B"/>
    <w:rsid w:val="00610A72"/>
    <w:rsid w:val="00610C30"/>
    <w:rsid w:val="00611EDB"/>
    <w:rsid w:val="00612BF5"/>
    <w:rsid w:val="006130B2"/>
    <w:rsid w:val="006132F4"/>
    <w:rsid w:val="006138CC"/>
    <w:rsid w:val="00613BB8"/>
    <w:rsid w:val="006149A0"/>
    <w:rsid w:val="0061627F"/>
    <w:rsid w:val="006166B2"/>
    <w:rsid w:val="006174CC"/>
    <w:rsid w:val="0061763B"/>
    <w:rsid w:val="0061774D"/>
    <w:rsid w:val="00617EB2"/>
    <w:rsid w:val="006205B3"/>
    <w:rsid w:val="00621169"/>
    <w:rsid w:val="00621EBC"/>
    <w:rsid w:val="006220A2"/>
    <w:rsid w:val="006229E9"/>
    <w:rsid w:val="00622AA9"/>
    <w:rsid w:val="00624277"/>
    <w:rsid w:val="006243A1"/>
    <w:rsid w:val="00625BA7"/>
    <w:rsid w:val="00625BD4"/>
    <w:rsid w:val="0062657B"/>
    <w:rsid w:val="0063079C"/>
    <w:rsid w:val="00632EB1"/>
    <w:rsid w:val="00633089"/>
    <w:rsid w:val="006347CF"/>
    <w:rsid w:val="00636F36"/>
    <w:rsid w:val="00637E4F"/>
    <w:rsid w:val="00640087"/>
    <w:rsid w:val="0064014C"/>
    <w:rsid w:val="006417A7"/>
    <w:rsid w:val="00641980"/>
    <w:rsid w:val="006425C5"/>
    <w:rsid w:val="00642AD2"/>
    <w:rsid w:val="00644C3B"/>
    <w:rsid w:val="006455DC"/>
    <w:rsid w:val="0064630F"/>
    <w:rsid w:val="00646976"/>
    <w:rsid w:val="00646E43"/>
    <w:rsid w:val="00647113"/>
    <w:rsid w:val="0064784A"/>
    <w:rsid w:val="00647953"/>
    <w:rsid w:val="00650326"/>
    <w:rsid w:val="00650AD3"/>
    <w:rsid w:val="006511D1"/>
    <w:rsid w:val="00651559"/>
    <w:rsid w:val="0065249F"/>
    <w:rsid w:val="006529C2"/>
    <w:rsid w:val="00653284"/>
    <w:rsid w:val="00653BF7"/>
    <w:rsid w:val="00654D90"/>
    <w:rsid w:val="00654F3D"/>
    <w:rsid w:val="00655B9A"/>
    <w:rsid w:val="00657D02"/>
    <w:rsid w:val="0066022D"/>
    <w:rsid w:val="00660521"/>
    <w:rsid w:val="00660CC4"/>
    <w:rsid w:val="0066148C"/>
    <w:rsid w:val="00663EB9"/>
    <w:rsid w:val="00663EEF"/>
    <w:rsid w:val="00666FA3"/>
    <w:rsid w:val="00667FA2"/>
    <w:rsid w:val="006701EF"/>
    <w:rsid w:val="00671ED1"/>
    <w:rsid w:val="00672651"/>
    <w:rsid w:val="0067311D"/>
    <w:rsid w:val="00674C74"/>
    <w:rsid w:val="00674FE3"/>
    <w:rsid w:val="00675553"/>
    <w:rsid w:val="00675705"/>
    <w:rsid w:val="006768EC"/>
    <w:rsid w:val="0067733C"/>
    <w:rsid w:val="0067736C"/>
    <w:rsid w:val="0068080B"/>
    <w:rsid w:val="00682781"/>
    <w:rsid w:val="00682BC3"/>
    <w:rsid w:val="006835B2"/>
    <w:rsid w:val="00683954"/>
    <w:rsid w:val="006852E8"/>
    <w:rsid w:val="006856F9"/>
    <w:rsid w:val="00685D1A"/>
    <w:rsid w:val="00687A28"/>
    <w:rsid w:val="00687F7E"/>
    <w:rsid w:val="00690E60"/>
    <w:rsid w:val="006916F7"/>
    <w:rsid w:val="00692E96"/>
    <w:rsid w:val="006933DE"/>
    <w:rsid w:val="00693DF3"/>
    <w:rsid w:val="0069459A"/>
    <w:rsid w:val="00694BE7"/>
    <w:rsid w:val="00694D78"/>
    <w:rsid w:val="00694DF0"/>
    <w:rsid w:val="00694F18"/>
    <w:rsid w:val="00697141"/>
    <w:rsid w:val="0069725F"/>
    <w:rsid w:val="006976A3"/>
    <w:rsid w:val="006A0643"/>
    <w:rsid w:val="006A2130"/>
    <w:rsid w:val="006A4B39"/>
    <w:rsid w:val="006A63CF"/>
    <w:rsid w:val="006A7E91"/>
    <w:rsid w:val="006B1AC3"/>
    <w:rsid w:val="006B2B23"/>
    <w:rsid w:val="006B2D48"/>
    <w:rsid w:val="006B348C"/>
    <w:rsid w:val="006B4235"/>
    <w:rsid w:val="006B509F"/>
    <w:rsid w:val="006B51ED"/>
    <w:rsid w:val="006B5793"/>
    <w:rsid w:val="006B6243"/>
    <w:rsid w:val="006B7B27"/>
    <w:rsid w:val="006B7CF9"/>
    <w:rsid w:val="006C16A6"/>
    <w:rsid w:val="006C3877"/>
    <w:rsid w:val="006C3C9E"/>
    <w:rsid w:val="006C54AC"/>
    <w:rsid w:val="006C6DEF"/>
    <w:rsid w:val="006C7849"/>
    <w:rsid w:val="006C78AA"/>
    <w:rsid w:val="006C7F11"/>
    <w:rsid w:val="006D0A2A"/>
    <w:rsid w:val="006D0D3F"/>
    <w:rsid w:val="006D3C81"/>
    <w:rsid w:val="006D6004"/>
    <w:rsid w:val="006D7B11"/>
    <w:rsid w:val="006E0597"/>
    <w:rsid w:val="006E0C1E"/>
    <w:rsid w:val="006E1151"/>
    <w:rsid w:val="006E2953"/>
    <w:rsid w:val="006E3381"/>
    <w:rsid w:val="006E3B19"/>
    <w:rsid w:val="006E3B41"/>
    <w:rsid w:val="006E4145"/>
    <w:rsid w:val="006E554D"/>
    <w:rsid w:val="006E5B1B"/>
    <w:rsid w:val="006E6998"/>
    <w:rsid w:val="006E7CE0"/>
    <w:rsid w:val="006F12D9"/>
    <w:rsid w:val="006F1E56"/>
    <w:rsid w:val="006F210A"/>
    <w:rsid w:val="006F2A6F"/>
    <w:rsid w:val="006F4FE3"/>
    <w:rsid w:val="006F57B4"/>
    <w:rsid w:val="006F7FC9"/>
    <w:rsid w:val="0070089E"/>
    <w:rsid w:val="00700D02"/>
    <w:rsid w:val="00700D07"/>
    <w:rsid w:val="00701428"/>
    <w:rsid w:val="007031AF"/>
    <w:rsid w:val="00703467"/>
    <w:rsid w:val="00703CB2"/>
    <w:rsid w:val="00706947"/>
    <w:rsid w:val="007073B9"/>
    <w:rsid w:val="0070770D"/>
    <w:rsid w:val="00707DFC"/>
    <w:rsid w:val="00710D5F"/>
    <w:rsid w:val="00711249"/>
    <w:rsid w:val="0071183F"/>
    <w:rsid w:val="00711A08"/>
    <w:rsid w:val="00711BB5"/>
    <w:rsid w:val="00712105"/>
    <w:rsid w:val="007123BC"/>
    <w:rsid w:val="00712E79"/>
    <w:rsid w:val="0071371F"/>
    <w:rsid w:val="00713909"/>
    <w:rsid w:val="00714DFD"/>
    <w:rsid w:val="00715F51"/>
    <w:rsid w:val="00716392"/>
    <w:rsid w:val="00720538"/>
    <w:rsid w:val="00720641"/>
    <w:rsid w:val="00720F79"/>
    <w:rsid w:val="00720FB0"/>
    <w:rsid w:val="00721B55"/>
    <w:rsid w:val="00721FB8"/>
    <w:rsid w:val="00723EDA"/>
    <w:rsid w:val="00726B0F"/>
    <w:rsid w:val="0072731B"/>
    <w:rsid w:val="00727527"/>
    <w:rsid w:val="0073125D"/>
    <w:rsid w:val="00732045"/>
    <w:rsid w:val="00732639"/>
    <w:rsid w:val="00732A77"/>
    <w:rsid w:val="00732CCB"/>
    <w:rsid w:val="00733FE8"/>
    <w:rsid w:val="00734B7B"/>
    <w:rsid w:val="00734DCB"/>
    <w:rsid w:val="007350D3"/>
    <w:rsid w:val="00735F83"/>
    <w:rsid w:val="00736EFE"/>
    <w:rsid w:val="00742DD4"/>
    <w:rsid w:val="00744C5E"/>
    <w:rsid w:val="00744EFA"/>
    <w:rsid w:val="00746E9E"/>
    <w:rsid w:val="007507EA"/>
    <w:rsid w:val="007512B0"/>
    <w:rsid w:val="00751322"/>
    <w:rsid w:val="00752E9D"/>
    <w:rsid w:val="007530F2"/>
    <w:rsid w:val="00754A52"/>
    <w:rsid w:val="0076144E"/>
    <w:rsid w:val="00761955"/>
    <w:rsid w:val="00764953"/>
    <w:rsid w:val="00764B82"/>
    <w:rsid w:val="00765107"/>
    <w:rsid w:val="0076512C"/>
    <w:rsid w:val="00765A7A"/>
    <w:rsid w:val="00765D40"/>
    <w:rsid w:val="00765FE1"/>
    <w:rsid w:val="00767C25"/>
    <w:rsid w:val="00767F84"/>
    <w:rsid w:val="0077047F"/>
    <w:rsid w:val="00771010"/>
    <w:rsid w:val="00771165"/>
    <w:rsid w:val="0077290A"/>
    <w:rsid w:val="00772D67"/>
    <w:rsid w:val="007734F6"/>
    <w:rsid w:val="00774ACA"/>
    <w:rsid w:val="007756B9"/>
    <w:rsid w:val="00775B2F"/>
    <w:rsid w:val="00776BE7"/>
    <w:rsid w:val="0077740F"/>
    <w:rsid w:val="00777668"/>
    <w:rsid w:val="00780813"/>
    <w:rsid w:val="00780CEC"/>
    <w:rsid w:val="00780D08"/>
    <w:rsid w:val="00781752"/>
    <w:rsid w:val="0078351D"/>
    <w:rsid w:val="0078355E"/>
    <w:rsid w:val="00783B44"/>
    <w:rsid w:val="00783F66"/>
    <w:rsid w:val="0078429B"/>
    <w:rsid w:val="00784610"/>
    <w:rsid w:val="00784F48"/>
    <w:rsid w:val="00785CA5"/>
    <w:rsid w:val="00785FB7"/>
    <w:rsid w:val="00786A33"/>
    <w:rsid w:val="00787CCA"/>
    <w:rsid w:val="00791B06"/>
    <w:rsid w:val="00791F0B"/>
    <w:rsid w:val="00792379"/>
    <w:rsid w:val="007944F0"/>
    <w:rsid w:val="00794545"/>
    <w:rsid w:val="00795175"/>
    <w:rsid w:val="007951C7"/>
    <w:rsid w:val="00796716"/>
    <w:rsid w:val="007A0830"/>
    <w:rsid w:val="007A0B84"/>
    <w:rsid w:val="007A1824"/>
    <w:rsid w:val="007A2A3E"/>
    <w:rsid w:val="007A2DA2"/>
    <w:rsid w:val="007A3245"/>
    <w:rsid w:val="007A3E3C"/>
    <w:rsid w:val="007A54DC"/>
    <w:rsid w:val="007A5BBA"/>
    <w:rsid w:val="007A622D"/>
    <w:rsid w:val="007B2DCD"/>
    <w:rsid w:val="007B5C39"/>
    <w:rsid w:val="007B769D"/>
    <w:rsid w:val="007C00FA"/>
    <w:rsid w:val="007C09CD"/>
    <w:rsid w:val="007C1DE4"/>
    <w:rsid w:val="007C22B0"/>
    <w:rsid w:val="007C27B1"/>
    <w:rsid w:val="007C2E69"/>
    <w:rsid w:val="007C4FFA"/>
    <w:rsid w:val="007C5073"/>
    <w:rsid w:val="007C584D"/>
    <w:rsid w:val="007C603F"/>
    <w:rsid w:val="007C611E"/>
    <w:rsid w:val="007C6A36"/>
    <w:rsid w:val="007D027E"/>
    <w:rsid w:val="007D0A78"/>
    <w:rsid w:val="007D194E"/>
    <w:rsid w:val="007D241C"/>
    <w:rsid w:val="007D24E5"/>
    <w:rsid w:val="007D27C9"/>
    <w:rsid w:val="007D2A5D"/>
    <w:rsid w:val="007D4833"/>
    <w:rsid w:val="007D51C5"/>
    <w:rsid w:val="007D5BEE"/>
    <w:rsid w:val="007D619C"/>
    <w:rsid w:val="007D66C3"/>
    <w:rsid w:val="007E06C1"/>
    <w:rsid w:val="007E20E7"/>
    <w:rsid w:val="007E2282"/>
    <w:rsid w:val="007E22A0"/>
    <w:rsid w:val="007E2CDF"/>
    <w:rsid w:val="007E3543"/>
    <w:rsid w:val="007E454E"/>
    <w:rsid w:val="007E493F"/>
    <w:rsid w:val="007E5E8B"/>
    <w:rsid w:val="007F1B9F"/>
    <w:rsid w:val="007F1D27"/>
    <w:rsid w:val="007F1FC1"/>
    <w:rsid w:val="007F2429"/>
    <w:rsid w:val="007F3AF3"/>
    <w:rsid w:val="007F3C8B"/>
    <w:rsid w:val="007F4A54"/>
    <w:rsid w:val="007F586C"/>
    <w:rsid w:val="007F5C50"/>
    <w:rsid w:val="007F5CD1"/>
    <w:rsid w:val="007F6503"/>
    <w:rsid w:val="007F67E7"/>
    <w:rsid w:val="007F6A04"/>
    <w:rsid w:val="007F7419"/>
    <w:rsid w:val="007F7475"/>
    <w:rsid w:val="007F7544"/>
    <w:rsid w:val="008028B1"/>
    <w:rsid w:val="0080359B"/>
    <w:rsid w:val="008035A1"/>
    <w:rsid w:val="00807B93"/>
    <w:rsid w:val="00810895"/>
    <w:rsid w:val="00810953"/>
    <w:rsid w:val="008118B4"/>
    <w:rsid w:val="00811B21"/>
    <w:rsid w:val="00813744"/>
    <w:rsid w:val="00813A76"/>
    <w:rsid w:val="00814764"/>
    <w:rsid w:val="00815C74"/>
    <w:rsid w:val="00815D6C"/>
    <w:rsid w:val="00816EA6"/>
    <w:rsid w:val="00820099"/>
    <w:rsid w:val="00820654"/>
    <w:rsid w:val="0082082B"/>
    <w:rsid w:val="00820A5F"/>
    <w:rsid w:val="008239D7"/>
    <w:rsid w:val="00824207"/>
    <w:rsid w:val="00824968"/>
    <w:rsid w:val="00824B28"/>
    <w:rsid w:val="00824BC1"/>
    <w:rsid w:val="00824F39"/>
    <w:rsid w:val="008251B4"/>
    <w:rsid w:val="00825861"/>
    <w:rsid w:val="008271A3"/>
    <w:rsid w:val="00827963"/>
    <w:rsid w:val="00827A3D"/>
    <w:rsid w:val="00827FF6"/>
    <w:rsid w:val="0083073A"/>
    <w:rsid w:val="008326C3"/>
    <w:rsid w:val="008334A6"/>
    <w:rsid w:val="00833712"/>
    <w:rsid w:val="00834313"/>
    <w:rsid w:val="00835F96"/>
    <w:rsid w:val="008368DA"/>
    <w:rsid w:val="0083727C"/>
    <w:rsid w:val="00842EAF"/>
    <w:rsid w:val="00843B34"/>
    <w:rsid w:val="00844021"/>
    <w:rsid w:val="00844241"/>
    <w:rsid w:val="008443E0"/>
    <w:rsid w:val="00844883"/>
    <w:rsid w:val="00844D35"/>
    <w:rsid w:val="008451A4"/>
    <w:rsid w:val="00845C5B"/>
    <w:rsid w:val="008467E2"/>
    <w:rsid w:val="008469F7"/>
    <w:rsid w:val="00847037"/>
    <w:rsid w:val="00847DEA"/>
    <w:rsid w:val="008509F0"/>
    <w:rsid w:val="00852BD7"/>
    <w:rsid w:val="008530A2"/>
    <w:rsid w:val="008535EF"/>
    <w:rsid w:val="00855EBB"/>
    <w:rsid w:val="00857D07"/>
    <w:rsid w:val="00860C18"/>
    <w:rsid w:val="0086161E"/>
    <w:rsid w:val="00861803"/>
    <w:rsid w:val="00862440"/>
    <w:rsid w:val="00862BCB"/>
    <w:rsid w:val="00863FD0"/>
    <w:rsid w:val="00864662"/>
    <w:rsid w:val="00864A2C"/>
    <w:rsid w:val="0086512B"/>
    <w:rsid w:val="00865D10"/>
    <w:rsid w:val="0086703F"/>
    <w:rsid w:val="008677B2"/>
    <w:rsid w:val="0087167C"/>
    <w:rsid w:val="008718A4"/>
    <w:rsid w:val="0087323B"/>
    <w:rsid w:val="008732EE"/>
    <w:rsid w:val="00874DBC"/>
    <w:rsid w:val="00874FAB"/>
    <w:rsid w:val="008760C7"/>
    <w:rsid w:val="008760FF"/>
    <w:rsid w:val="008766A5"/>
    <w:rsid w:val="00876A17"/>
    <w:rsid w:val="00876AA2"/>
    <w:rsid w:val="00876BBD"/>
    <w:rsid w:val="00881368"/>
    <w:rsid w:val="008829D6"/>
    <w:rsid w:val="00884BEE"/>
    <w:rsid w:val="00884F4A"/>
    <w:rsid w:val="008851A8"/>
    <w:rsid w:val="00886D95"/>
    <w:rsid w:val="00887166"/>
    <w:rsid w:val="00887FCA"/>
    <w:rsid w:val="00890425"/>
    <w:rsid w:val="008909C2"/>
    <w:rsid w:val="008933A2"/>
    <w:rsid w:val="00893528"/>
    <w:rsid w:val="0089367E"/>
    <w:rsid w:val="008937AA"/>
    <w:rsid w:val="008937CD"/>
    <w:rsid w:val="00893AF4"/>
    <w:rsid w:val="00893B57"/>
    <w:rsid w:val="00894314"/>
    <w:rsid w:val="00894FBD"/>
    <w:rsid w:val="0089527D"/>
    <w:rsid w:val="008965CF"/>
    <w:rsid w:val="00896719"/>
    <w:rsid w:val="008977ED"/>
    <w:rsid w:val="00897CB6"/>
    <w:rsid w:val="008A025F"/>
    <w:rsid w:val="008A0B96"/>
    <w:rsid w:val="008A18DB"/>
    <w:rsid w:val="008A192E"/>
    <w:rsid w:val="008A1D4E"/>
    <w:rsid w:val="008A2B3B"/>
    <w:rsid w:val="008A30B8"/>
    <w:rsid w:val="008A4707"/>
    <w:rsid w:val="008A4896"/>
    <w:rsid w:val="008A4904"/>
    <w:rsid w:val="008A4FF3"/>
    <w:rsid w:val="008A4FFD"/>
    <w:rsid w:val="008A55A3"/>
    <w:rsid w:val="008A5D77"/>
    <w:rsid w:val="008A6712"/>
    <w:rsid w:val="008A7273"/>
    <w:rsid w:val="008B04F3"/>
    <w:rsid w:val="008B099F"/>
    <w:rsid w:val="008B1C91"/>
    <w:rsid w:val="008B2851"/>
    <w:rsid w:val="008B30E0"/>
    <w:rsid w:val="008B4C61"/>
    <w:rsid w:val="008B543D"/>
    <w:rsid w:val="008B57DF"/>
    <w:rsid w:val="008B6C91"/>
    <w:rsid w:val="008B72E7"/>
    <w:rsid w:val="008C1137"/>
    <w:rsid w:val="008C1199"/>
    <w:rsid w:val="008C2384"/>
    <w:rsid w:val="008C2F16"/>
    <w:rsid w:val="008C4E02"/>
    <w:rsid w:val="008C6718"/>
    <w:rsid w:val="008C6DA9"/>
    <w:rsid w:val="008C7493"/>
    <w:rsid w:val="008C7701"/>
    <w:rsid w:val="008C7C37"/>
    <w:rsid w:val="008D08AB"/>
    <w:rsid w:val="008D1BC8"/>
    <w:rsid w:val="008D1CDD"/>
    <w:rsid w:val="008D27D1"/>
    <w:rsid w:val="008D306D"/>
    <w:rsid w:val="008D4A86"/>
    <w:rsid w:val="008D5549"/>
    <w:rsid w:val="008D61CD"/>
    <w:rsid w:val="008D67DB"/>
    <w:rsid w:val="008E0EDB"/>
    <w:rsid w:val="008E1875"/>
    <w:rsid w:val="008E2777"/>
    <w:rsid w:val="008E298A"/>
    <w:rsid w:val="008E3948"/>
    <w:rsid w:val="008E4A24"/>
    <w:rsid w:val="008E4DCE"/>
    <w:rsid w:val="008E5543"/>
    <w:rsid w:val="008E74CE"/>
    <w:rsid w:val="008F18E6"/>
    <w:rsid w:val="008F1EB2"/>
    <w:rsid w:val="008F560F"/>
    <w:rsid w:val="008F6FF7"/>
    <w:rsid w:val="008F7450"/>
    <w:rsid w:val="00900D58"/>
    <w:rsid w:val="00901823"/>
    <w:rsid w:val="00901EEE"/>
    <w:rsid w:val="00902799"/>
    <w:rsid w:val="00902A17"/>
    <w:rsid w:val="00903298"/>
    <w:rsid w:val="009058FC"/>
    <w:rsid w:val="00906657"/>
    <w:rsid w:val="0091063C"/>
    <w:rsid w:val="009109E4"/>
    <w:rsid w:val="0091123B"/>
    <w:rsid w:val="00913417"/>
    <w:rsid w:val="00913C6A"/>
    <w:rsid w:val="0091410D"/>
    <w:rsid w:val="00914618"/>
    <w:rsid w:val="00914691"/>
    <w:rsid w:val="00915108"/>
    <w:rsid w:val="009176CA"/>
    <w:rsid w:val="00917F64"/>
    <w:rsid w:val="009210B6"/>
    <w:rsid w:val="00921A65"/>
    <w:rsid w:val="00922C93"/>
    <w:rsid w:val="00922F41"/>
    <w:rsid w:val="009232FC"/>
    <w:rsid w:val="0092332C"/>
    <w:rsid w:val="00923B55"/>
    <w:rsid w:val="00924450"/>
    <w:rsid w:val="0092478E"/>
    <w:rsid w:val="009264CA"/>
    <w:rsid w:val="00926A1D"/>
    <w:rsid w:val="00926E5D"/>
    <w:rsid w:val="009271F4"/>
    <w:rsid w:val="00931707"/>
    <w:rsid w:val="00931AAE"/>
    <w:rsid w:val="00931FB3"/>
    <w:rsid w:val="009323D9"/>
    <w:rsid w:val="009337E7"/>
    <w:rsid w:val="00934222"/>
    <w:rsid w:val="009355FE"/>
    <w:rsid w:val="009357D8"/>
    <w:rsid w:val="00935B20"/>
    <w:rsid w:val="00935F94"/>
    <w:rsid w:val="00936735"/>
    <w:rsid w:val="009371AA"/>
    <w:rsid w:val="00945955"/>
    <w:rsid w:val="00950649"/>
    <w:rsid w:val="00951843"/>
    <w:rsid w:val="0095304E"/>
    <w:rsid w:val="009540AB"/>
    <w:rsid w:val="00954779"/>
    <w:rsid w:val="00954ED0"/>
    <w:rsid w:val="00955295"/>
    <w:rsid w:val="00956D07"/>
    <w:rsid w:val="00956FF3"/>
    <w:rsid w:val="0096190E"/>
    <w:rsid w:val="00961EC8"/>
    <w:rsid w:val="0096289E"/>
    <w:rsid w:val="00962C81"/>
    <w:rsid w:val="00964312"/>
    <w:rsid w:val="00970D7C"/>
    <w:rsid w:val="00970E17"/>
    <w:rsid w:val="0097116A"/>
    <w:rsid w:val="009712E0"/>
    <w:rsid w:val="00973CB3"/>
    <w:rsid w:val="00976513"/>
    <w:rsid w:val="00976711"/>
    <w:rsid w:val="00976D6A"/>
    <w:rsid w:val="009805FF"/>
    <w:rsid w:val="00981D71"/>
    <w:rsid w:val="00981F9B"/>
    <w:rsid w:val="00982F3E"/>
    <w:rsid w:val="00983FF5"/>
    <w:rsid w:val="009859AF"/>
    <w:rsid w:val="00987529"/>
    <w:rsid w:val="009908D7"/>
    <w:rsid w:val="00990DA6"/>
    <w:rsid w:val="00992BB8"/>
    <w:rsid w:val="009932C1"/>
    <w:rsid w:val="00994A7E"/>
    <w:rsid w:val="00994E03"/>
    <w:rsid w:val="009972E5"/>
    <w:rsid w:val="009974A8"/>
    <w:rsid w:val="009A1901"/>
    <w:rsid w:val="009A20DC"/>
    <w:rsid w:val="009A217A"/>
    <w:rsid w:val="009A40C5"/>
    <w:rsid w:val="009A463F"/>
    <w:rsid w:val="009A5451"/>
    <w:rsid w:val="009A6199"/>
    <w:rsid w:val="009A6A38"/>
    <w:rsid w:val="009B0C73"/>
    <w:rsid w:val="009B13D0"/>
    <w:rsid w:val="009B39A0"/>
    <w:rsid w:val="009B42BD"/>
    <w:rsid w:val="009B4CA2"/>
    <w:rsid w:val="009B4D0D"/>
    <w:rsid w:val="009B52D4"/>
    <w:rsid w:val="009B60F8"/>
    <w:rsid w:val="009B6108"/>
    <w:rsid w:val="009C099C"/>
    <w:rsid w:val="009C1019"/>
    <w:rsid w:val="009C22A1"/>
    <w:rsid w:val="009C27F2"/>
    <w:rsid w:val="009C371D"/>
    <w:rsid w:val="009C506F"/>
    <w:rsid w:val="009C5F63"/>
    <w:rsid w:val="009C666D"/>
    <w:rsid w:val="009C6E1E"/>
    <w:rsid w:val="009C79FB"/>
    <w:rsid w:val="009D09DD"/>
    <w:rsid w:val="009D14D5"/>
    <w:rsid w:val="009D1B79"/>
    <w:rsid w:val="009D1D72"/>
    <w:rsid w:val="009D1E2D"/>
    <w:rsid w:val="009D22FE"/>
    <w:rsid w:val="009D2F51"/>
    <w:rsid w:val="009D2FF0"/>
    <w:rsid w:val="009D303B"/>
    <w:rsid w:val="009D3056"/>
    <w:rsid w:val="009D316E"/>
    <w:rsid w:val="009D4275"/>
    <w:rsid w:val="009D4FFC"/>
    <w:rsid w:val="009D5168"/>
    <w:rsid w:val="009D6786"/>
    <w:rsid w:val="009D7304"/>
    <w:rsid w:val="009D7326"/>
    <w:rsid w:val="009D7737"/>
    <w:rsid w:val="009E1371"/>
    <w:rsid w:val="009E1B0E"/>
    <w:rsid w:val="009E21B9"/>
    <w:rsid w:val="009E240F"/>
    <w:rsid w:val="009E302D"/>
    <w:rsid w:val="009E33F1"/>
    <w:rsid w:val="009E3A72"/>
    <w:rsid w:val="009E3EC9"/>
    <w:rsid w:val="009E41D2"/>
    <w:rsid w:val="009E4415"/>
    <w:rsid w:val="009E4C38"/>
    <w:rsid w:val="009E5087"/>
    <w:rsid w:val="009E616A"/>
    <w:rsid w:val="009E62A8"/>
    <w:rsid w:val="009E6832"/>
    <w:rsid w:val="009E6D50"/>
    <w:rsid w:val="009F01FF"/>
    <w:rsid w:val="009F0993"/>
    <w:rsid w:val="009F2771"/>
    <w:rsid w:val="009F2929"/>
    <w:rsid w:val="009F2D62"/>
    <w:rsid w:val="009F3F06"/>
    <w:rsid w:val="009F3FE8"/>
    <w:rsid w:val="009F7056"/>
    <w:rsid w:val="009F7139"/>
    <w:rsid w:val="009F78F1"/>
    <w:rsid w:val="00A0061E"/>
    <w:rsid w:val="00A00885"/>
    <w:rsid w:val="00A00D59"/>
    <w:rsid w:val="00A01FDA"/>
    <w:rsid w:val="00A0218C"/>
    <w:rsid w:val="00A02226"/>
    <w:rsid w:val="00A028F5"/>
    <w:rsid w:val="00A02F55"/>
    <w:rsid w:val="00A0350F"/>
    <w:rsid w:val="00A039C7"/>
    <w:rsid w:val="00A03BCF"/>
    <w:rsid w:val="00A05D99"/>
    <w:rsid w:val="00A06862"/>
    <w:rsid w:val="00A102E2"/>
    <w:rsid w:val="00A105E9"/>
    <w:rsid w:val="00A10E4D"/>
    <w:rsid w:val="00A128AA"/>
    <w:rsid w:val="00A129E6"/>
    <w:rsid w:val="00A137C8"/>
    <w:rsid w:val="00A1381F"/>
    <w:rsid w:val="00A14FEA"/>
    <w:rsid w:val="00A151AA"/>
    <w:rsid w:val="00A164DE"/>
    <w:rsid w:val="00A166F9"/>
    <w:rsid w:val="00A172F5"/>
    <w:rsid w:val="00A1778E"/>
    <w:rsid w:val="00A201D8"/>
    <w:rsid w:val="00A2069D"/>
    <w:rsid w:val="00A20920"/>
    <w:rsid w:val="00A20E5C"/>
    <w:rsid w:val="00A21E41"/>
    <w:rsid w:val="00A22390"/>
    <w:rsid w:val="00A24E9B"/>
    <w:rsid w:val="00A25902"/>
    <w:rsid w:val="00A269C4"/>
    <w:rsid w:val="00A32C1B"/>
    <w:rsid w:val="00A332B2"/>
    <w:rsid w:val="00A34B97"/>
    <w:rsid w:val="00A37389"/>
    <w:rsid w:val="00A373E4"/>
    <w:rsid w:val="00A402B6"/>
    <w:rsid w:val="00A408EF"/>
    <w:rsid w:val="00A41453"/>
    <w:rsid w:val="00A41849"/>
    <w:rsid w:val="00A41A8D"/>
    <w:rsid w:val="00A42188"/>
    <w:rsid w:val="00A42AB9"/>
    <w:rsid w:val="00A43794"/>
    <w:rsid w:val="00A43CBA"/>
    <w:rsid w:val="00A444F7"/>
    <w:rsid w:val="00A44E44"/>
    <w:rsid w:val="00A467F8"/>
    <w:rsid w:val="00A50024"/>
    <w:rsid w:val="00A52C67"/>
    <w:rsid w:val="00A54B6C"/>
    <w:rsid w:val="00A60343"/>
    <w:rsid w:val="00A60A9C"/>
    <w:rsid w:val="00A610E7"/>
    <w:rsid w:val="00A650E7"/>
    <w:rsid w:val="00A6611D"/>
    <w:rsid w:val="00A664FC"/>
    <w:rsid w:val="00A67E73"/>
    <w:rsid w:val="00A7084B"/>
    <w:rsid w:val="00A71815"/>
    <w:rsid w:val="00A72BBF"/>
    <w:rsid w:val="00A7318D"/>
    <w:rsid w:val="00A744A2"/>
    <w:rsid w:val="00A75C4C"/>
    <w:rsid w:val="00A762CA"/>
    <w:rsid w:val="00A776B8"/>
    <w:rsid w:val="00A81CD8"/>
    <w:rsid w:val="00A820E8"/>
    <w:rsid w:val="00A821A1"/>
    <w:rsid w:val="00A833C3"/>
    <w:rsid w:val="00A83AAB"/>
    <w:rsid w:val="00A83F3B"/>
    <w:rsid w:val="00A83F79"/>
    <w:rsid w:val="00A863FA"/>
    <w:rsid w:val="00A86C44"/>
    <w:rsid w:val="00A90C75"/>
    <w:rsid w:val="00A9179B"/>
    <w:rsid w:val="00A918D2"/>
    <w:rsid w:val="00A930D9"/>
    <w:rsid w:val="00A94091"/>
    <w:rsid w:val="00A941DF"/>
    <w:rsid w:val="00A957B2"/>
    <w:rsid w:val="00A95BAA"/>
    <w:rsid w:val="00A95EE2"/>
    <w:rsid w:val="00A96965"/>
    <w:rsid w:val="00A9703A"/>
    <w:rsid w:val="00A970D6"/>
    <w:rsid w:val="00A97667"/>
    <w:rsid w:val="00AA015D"/>
    <w:rsid w:val="00AA029A"/>
    <w:rsid w:val="00AA167E"/>
    <w:rsid w:val="00AA23DC"/>
    <w:rsid w:val="00AA2655"/>
    <w:rsid w:val="00AA2723"/>
    <w:rsid w:val="00AA2F8F"/>
    <w:rsid w:val="00AA40FA"/>
    <w:rsid w:val="00AA50F8"/>
    <w:rsid w:val="00AA683E"/>
    <w:rsid w:val="00AA6A32"/>
    <w:rsid w:val="00AA6AE2"/>
    <w:rsid w:val="00AA6AEC"/>
    <w:rsid w:val="00AA6CD6"/>
    <w:rsid w:val="00AA7443"/>
    <w:rsid w:val="00AA795F"/>
    <w:rsid w:val="00AB13AA"/>
    <w:rsid w:val="00AB1411"/>
    <w:rsid w:val="00AB1F87"/>
    <w:rsid w:val="00AB2601"/>
    <w:rsid w:val="00AB3C64"/>
    <w:rsid w:val="00AB66B4"/>
    <w:rsid w:val="00AB7E3E"/>
    <w:rsid w:val="00AC0641"/>
    <w:rsid w:val="00AC367F"/>
    <w:rsid w:val="00AC3721"/>
    <w:rsid w:val="00AC3827"/>
    <w:rsid w:val="00AC532F"/>
    <w:rsid w:val="00AC586E"/>
    <w:rsid w:val="00AC6317"/>
    <w:rsid w:val="00AC68A9"/>
    <w:rsid w:val="00AD035D"/>
    <w:rsid w:val="00AD0B4A"/>
    <w:rsid w:val="00AD1BFD"/>
    <w:rsid w:val="00AD31B5"/>
    <w:rsid w:val="00AD34C4"/>
    <w:rsid w:val="00AD553E"/>
    <w:rsid w:val="00AD5F39"/>
    <w:rsid w:val="00AD6223"/>
    <w:rsid w:val="00AD62A6"/>
    <w:rsid w:val="00AD698A"/>
    <w:rsid w:val="00AD7BBC"/>
    <w:rsid w:val="00AD7FFA"/>
    <w:rsid w:val="00AE02F6"/>
    <w:rsid w:val="00AE12B5"/>
    <w:rsid w:val="00AE2F0F"/>
    <w:rsid w:val="00AE423D"/>
    <w:rsid w:val="00AE6D9C"/>
    <w:rsid w:val="00AF38E8"/>
    <w:rsid w:val="00AF4A94"/>
    <w:rsid w:val="00AF68A6"/>
    <w:rsid w:val="00AF6A39"/>
    <w:rsid w:val="00AF6A5C"/>
    <w:rsid w:val="00AF7A9A"/>
    <w:rsid w:val="00AF7BB5"/>
    <w:rsid w:val="00B00790"/>
    <w:rsid w:val="00B00F0F"/>
    <w:rsid w:val="00B014D0"/>
    <w:rsid w:val="00B01875"/>
    <w:rsid w:val="00B02A24"/>
    <w:rsid w:val="00B03B12"/>
    <w:rsid w:val="00B043F3"/>
    <w:rsid w:val="00B04C08"/>
    <w:rsid w:val="00B052E5"/>
    <w:rsid w:val="00B05AFD"/>
    <w:rsid w:val="00B05D24"/>
    <w:rsid w:val="00B062A8"/>
    <w:rsid w:val="00B068AB"/>
    <w:rsid w:val="00B1092A"/>
    <w:rsid w:val="00B112CE"/>
    <w:rsid w:val="00B115FE"/>
    <w:rsid w:val="00B12409"/>
    <w:rsid w:val="00B12AE6"/>
    <w:rsid w:val="00B139B0"/>
    <w:rsid w:val="00B1404A"/>
    <w:rsid w:val="00B144B1"/>
    <w:rsid w:val="00B14E5E"/>
    <w:rsid w:val="00B15554"/>
    <w:rsid w:val="00B15C27"/>
    <w:rsid w:val="00B16AA2"/>
    <w:rsid w:val="00B20AFC"/>
    <w:rsid w:val="00B20E56"/>
    <w:rsid w:val="00B2320E"/>
    <w:rsid w:val="00B23C99"/>
    <w:rsid w:val="00B243EB"/>
    <w:rsid w:val="00B24D9C"/>
    <w:rsid w:val="00B24F10"/>
    <w:rsid w:val="00B25278"/>
    <w:rsid w:val="00B25338"/>
    <w:rsid w:val="00B25393"/>
    <w:rsid w:val="00B2639B"/>
    <w:rsid w:val="00B3193F"/>
    <w:rsid w:val="00B31FB0"/>
    <w:rsid w:val="00B3295E"/>
    <w:rsid w:val="00B364E9"/>
    <w:rsid w:val="00B36933"/>
    <w:rsid w:val="00B3696A"/>
    <w:rsid w:val="00B40C05"/>
    <w:rsid w:val="00B42CBC"/>
    <w:rsid w:val="00B42FFC"/>
    <w:rsid w:val="00B430FF"/>
    <w:rsid w:val="00B434F4"/>
    <w:rsid w:val="00B43540"/>
    <w:rsid w:val="00B444F2"/>
    <w:rsid w:val="00B4537E"/>
    <w:rsid w:val="00B453B9"/>
    <w:rsid w:val="00B45A48"/>
    <w:rsid w:val="00B46585"/>
    <w:rsid w:val="00B46970"/>
    <w:rsid w:val="00B47A3B"/>
    <w:rsid w:val="00B47B63"/>
    <w:rsid w:val="00B47DB9"/>
    <w:rsid w:val="00B50FD3"/>
    <w:rsid w:val="00B51BC5"/>
    <w:rsid w:val="00B54332"/>
    <w:rsid w:val="00B5464C"/>
    <w:rsid w:val="00B55F4C"/>
    <w:rsid w:val="00B56C3F"/>
    <w:rsid w:val="00B6027B"/>
    <w:rsid w:val="00B61E56"/>
    <w:rsid w:val="00B61E76"/>
    <w:rsid w:val="00B62A78"/>
    <w:rsid w:val="00B641F2"/>
    <w:rsid w:val="00B64BEB"/>
    <w:rsid w:val="00B64C90"/>
    <w:rsid w:val="00B64DFC"/>
    <w:rsid w:val="00B65150"/>
    <w:rsid w:val="00B66154"/>
    <w:rsid w:val="00B66BBC"/>
    <w:rsid w:val="00B702D4"/>
    <w:rsid w:val="00B704A9"/>
    <w:rsid w:val="00B718FD"/>
    <w:rsid w:val="00B71A3D"/>
    <w:rsid w:val="00B73730"/>
    <w:rsid w:val="00B748CC"/>
    <w:rsid w:val="00B7556B"/>
    <w:rsid w:val="00B75750"/>
    <w:rsid w:val="00B768BC"/>
    <w:rsid w:val="00B769A9"/>
    <w:rsid w:val="00B775AB"/>
    <w:rsid w:val="00B81F29"/>
    <w:rsid w:val="00B8202E"/>
    <w:rsid w:val="00B82460"/>
    <w:rsid w:val="00B84AE0"/>
    <w:rsid w:val="00B85014"/>
    <w:rsid w:val="00B8523D"/>
    <w:rsid w:val="00B862A4"/>
    <w:rsid w:val="00B86501"/>
    <w:rsid w:val="00B86527"/>
    <w:rsid w:val="00B86E88"/>
    <w:rsid w:val="00B871A5"/>
    <w:rsid w:val="00B87B13"/>
    <w:rsid w:val="00B90619"/>
    <w:rsid w:val="00B913D4"/>
    <w:rsid w:val="00B91469"/>
    <w:rsid w:val="00B935F9"/>
    <w:rsid w:val="00B9563C"/>
    <w:rsid w:val="00B95AC5"/>
    <w:rsid w:val="00B96384"/>
    <w:rsid w:val="00B97B03"/>
    <w:rsid w:val="00BA045A"/>
    <w:rsid w:val="00BA0CB4"/>
    <w:rsid w:val="00BA11C6"/>
    <w:rsid w:val="00BA253A"/>
    <w:rsid w:val="00BA3187"/>
    <w:rsid w:val="00BA34B0"/>
    <w:rsid w:val="00BA36F4"/>
    <w:rsid w:val="00BA3A9F"/>
    <w:rsid w:val="00BA5BC0"/>
    <w:rsid w:val="00BA605F"/>
    <w:rsid w:val="00BA6F2E"/>
    <w:rsid w:val="00BA7B47"/>
    <w:rsid w:val="00BA7DE0"/>
    <w:rsid w:val="00BB1A5B"/>
    <w:rsid w:val="00BB4A31"/>
    <w:rsid w:val="00BB639F"/>
    <w:rsid w:val="00BB6E02"/>
    <w:rsid w:val="00BB71C6"/>
    <w:rsid w:val="00BC0827"/>
    <w:rsid w:val="00BC1883"/>
    <w:rsid w:val="00BC2036"/>
    <w:rsid w:val="00BC24AA"/>
    <w:rsid w:val="00BC25FA"/>
    <w:rsid w:val="00BC3BD3"/>
    <w:rsid w:val="00BC4CFD"/>
    <w:rsid w:val="00BC4D9E"/>
    <w:rsid w:val="00BC5187"/>
    <w:rsid w:val="00BC520F"/>
    <w:rsid w:val="00BC6003"/>
    <w:rsid w:val="00BC6F03"/>
    <w:rsid w:val="00BC789D"/>
    <w:rsid w:val="00BC78CD"/>
    <w:rsid w:val="00BC7B6F"/>
    <w:rsid w:val="00BD00C7"/>
    <w:rsid w:val="00BD17E4"/>
    <w:rsid w:val="00BD2D3F"/>
    <w:rsid w:val="00BD2D63"/>
    <w:rsid w:val="00BD3431"/>
    <w:rsid w:val="00BD3620"/>
    <w:rsid w:val="00BD3F97"/>
    <w:rsid w:val="00BD448B"/>
    <w:rsid w:val="00BD4809"/>
    <w:rsid w:val="00BD4B3A"/>
    <w:rsid w:val="00BD62A1"/>
    <w:rsid w:val="00BD7337"/>
    <w:rsid w:val="00BD775C"/>
    <w:rsid w:val="00BE086E"/>
    <w:rsid w:val="00BE1723"/>
    <w:rsid w:val="00BE289B"/>
    <w:rsid w:val="00BE3202"/>
    <w:rsid w:val="00BE34AC"/>
    <w:rsid w:val="00BE3868"/>
    <w:rsid w:val="00BE3E6B"/>
    <w:rsid w:val="00BE3EB9"/>
    <w:rsid w:val="00BE440B"/>
    <w:rsid w:val="00BE46BB"/>
    <w:rsid w:val="00BE69BB"/>
    <w:rsid w:val="00BE71B1"/>
    <w:rsid w:val="00BF0024"/>
    <w:rsid w:val="00BF1515"/>
    <w:rsid w:val="00BF1A55"/>
    <w:rsid w:val="00BF2502"/>
    <w:rsid w:val="00BF303C"/>
    <w:rsid w:val="00BF3E48"/>
    <w:rsid w:val="00BF4DC6"/>
    <w:rsid w:val="00BF541A"/>
    <w:rsid w:val="00BF58FA"/>
    <w:rsid w:val="00BF6BD2"/>
    <w:rsid w:val="00BF6D87"/>
    <w:rsid w:val="00BF6E86"/>
    <w:rsid w:val="00BF74F1"/>
    <w:rsid w:val="00BF7AD1"/>
    <w:rsid w:val="00C000B3"/>
    <w:rsid w:val="00C001E5"/>
    <w:rsid w:val="00C004A3"/>
    <w:rsid w:val="00C029FD"/>
    <w:rsid w:val="00C02FA4"/>
    <w:rsid w:val="00C04A02"/>
    <w:rsid w:val="00C04D1F"/>
    <w:rsid w:val="00C05474"/>
    <w:rsid w:val="00C05C7F"/>
    <w:rsid w:val="00C0630D"/>
    <w:rsid w:val="00C06392"/>
    <w:rsid w:val="00C0751C"/>
    <w:rsid w:val="00C10C11"/>
    <w:rsid w:val="00C12995"/>
    <w:rsid w:val="00C1359B"/>
    <w:rsid w:val="00C1506F"/>
    <w:rsid w:val="00C153AB"/>
    <w:rsid w:val="00C17A9C"/>
    <w:rsid w:val="00C17AC8"/>
    <w:rsid w:val="00C17CE6"/>
    <w:rsid w:val="00C20089"/>
    <w:rsid w:val="00C2138C"/>
    <w:rsid w:val="00C2182D"/>
    <w:rsid w:val="00C22954"/>
    <w:rsid w:val="00C24AD4"/>
    <w:rsid w:val="00C26FB4"/>
    <w:rsid w:val="00C30CC7"/>
    <w:rsid w:val="00C32259"/>
    <w:rsid w:val="00C3348C"/>
    <w:rsid w:val="00C33803"/>
    <w:rsid w:val="00C3466C"/>
    <w:rsid w:val="00C34F2F"/>
    <w:rsid w:val="00C34F8D"/>
    <w:rsid w:val="00C35258"/>
    <w:rsid w:val="00C36803"/>
    <w:rsid w:val="00C37161"/>
    <w:rsid w:val="00C37981"/>
    <w:rsid w:val="00C41499"/>
    <w:rsid w:val="00C41F2F"/>
    <w:rsid w:val="00C42DCD"/>
    <w:rsid w:val="00C43C1E"/>
    <w:rsid w:val="00C44294"/>
    <w:rsid w:val="00C44F29"/>
    <w:rsid w:val="00C463AF"/>
    <w:rsid w:val="00C4724A"/>
    <w:rsid w:val="00C503DB"/>
    <w:rsid w:val="00C535BF"/>
    <w:rsid w:val="00C53D9E"/>
    <w:rsid w:val="00C53F62"/>
    <w:rsid w:val="00C5493A"/>
    <w:rsid w:val="00C54DF1"/>
    <w:rsid w:val="00C556B5"/>
    <w:rsid w:val="00C55EB2"/>
    <w:rsid w:val="00C562EF"/>
    <w:rsid w:val="00C57144"/>
    <w:rsid w:val="00C57301"/>
    <w:rsid w:val="00C57E0D"/>
    <w:rsid w:val="00C61530"/>
    <w:rsid w:val="00C62901"/>
    <w:rsid w:val="00C63990"/>
    <w:rsid w:val="00C63A19"/>
    <w:rsid w:val="00C64AC3"/>
    <w:rsid w:val="00C65A2D"/>
    <w:rsid w:val="00C65B94"/>
    <w:rsid w:val="00C66149"/>
    <w:rsid w:val="00C6668E"/>
    <w:rsid w:val="00C66D7E"/>
    <w:rsid w:val="00C702F3"/>
    <w:rsid w:val="00C70A82"/>
    <w:rsid w:val="00C736F9"/>
    <w:rsid w:val="00C7732C"/>
    <w:rsid w:val="00C773F2"/>
    <w:rsid w:val="00C77844"/>
    <w:rsid w:val="00C811A3"/>
    <w:rsid w:val="00C837C4"/>
    <w:rsid w:val="00C844A4"/>
    <w:rsid w:val="00C8545E"/>
    <w:rsid w:val="00C85626"/>
    <w:rsid w:val="00C85FC6"/>
    <w:rsid w:val="00C87D0F"/>
    <w:rsid w:val="00C90090"/>
    <w:rsid w:val="00C9046D"/>
    <w:rsid w:val="00C9063D"/>
    <w:rsid w:val="00C90921"/>
    <w:rsid w:val="00C90C68"/>
    <w:rsid w:val="00C91123"/>
    <w:rsid w:val="00C91A1D"/>
    <w:rsid w:val="00C91EA5"/>
    <w:rsid w:val="00C92311"/>
    <w:rsid w:val="00C92367"/>
    <w:rsid w:val="00C934FB"/>
    <w:rsid w:val="00C9360E"/>
    <w:rsid w:val="00C95528"/>
    <w:rsid w:val="00C971CB"/>
    <w:rsid w:val="00C97490"/>
    <w:rsid w:val="00CA0B69"/>
    <w:rsid w:val="00CA27CA"/>
    <w:rsid w:val="00CA78D0"/>
    <w:rsid w:val="00CB0989"/>
    <w:rsid w:val="00CB1BE3"/>
    <w:rsid w:val="00CB2C31"/>
    <w:rsid w:val="00CB3236"/>
    <w:rsid w:val="00CB35A1"/>
    <w:rsid w:val="00CB4F02"/>
    <w:rsid w:val="00CB611E"/>
    <w:rsid w:val="00CB7CE8"/>
    <w:rsid w:val="00CB7EEB"/>
    <w:rsid w:val="00CC050E"/>
    <w:rsid w:val="00CC0BE1"/>
    <w:rsid w:val="00CC12E9"/>
    <w:rsid w:val="00CC1313"/>
    <w:rsid w:val="00CC1CA2"/>
    <w:rsid w:val="00CC2009"/>
    <w:rsid w:val="00CC3AF7"/>
    <w:rsid w:val="00CC5596"/>
    <w:rsid w:val="00CC5780"/>
    <w:rsid w:val="00CC7407"/>
    <w:rsid w:val="00CC7766"/>
    <w:rsid w:val="00CC79B2"/>
    <w:rsid w:val="00CD1769"/>
    <w:rsid w:val="00CD21D2"/>
    <w:rsid w:val="00CD2D4B"/>
    <w:rsid w:val="00CD3C8A"/>
    <w:rsid w:val="00CD4F7F"/>
    <w:rsid w:val="00CD60AE"/>
    <w:rsid w:val="00CD64BE"/>
    <w:rsid w:val="00CD6DE7"/>
    <w:rsid w:val="00CD7C90"/>
    <w:rsid w:val="00CE058B"/>
    <w:rsid w:val="00CE0AA3"/>
    <w:rsid w:val="00CE15D6"/>
    <w:rsid w:val="00CE255B"/>
    <w:rsid w:val="00CE3AC3"/>
    <w:rsid w:val="00CE4A14"/>
    <w:rsid w:val="00CE5251"/>
    <w:rsid w:val="00CE6ED5"/>
    <w:rsid w:val="00CE7F0D"/>
    <w:rsid w:val="00CF017B"/>
    <w:rsid w:val="00CF20F7"/>
    <w:rsid w:val="00CF2905"/>
    <w:rsid w:val="00CF2942"/>
    <w:rsid w:val="00CF36CE"/>
    <w:rsid w:val="00CF404A"/>
    <w:rsid w:val="00CF471A"/>
    <w:rsid w:val="00CF477A"/>
    <w:rsid w:val="00CF5E0F"/>
    <w:rsid w:val="00CF668E"/>
    <w:rsid w:val="00CF6810"/>
    <w:rsid w:val="00CF71C9"/>
    <w:rsid w:val="00CF78A3"/>
    <w:rsid w:val="00CF7957"/>
    <w:rsid w:val="00D001C4"/>
    <w:rsid w:val="00D00B28"/>
    <w:rsid w:val="00D01261"/>
    <w:rsid w:val="00D01861"/>
    <w:rsid w:val="00D03B39"/>
    <w:rsid w:val="00D03B55"/>
    <w:rsid w:val="00D05542"/>
    <w:rsid w:val="00D05C84"/>
    <w:rsid w:val="00D0606B"/>
    <w:rsid w:val="00D075D1"/>
    <w:rsid w:val="00D10439"/>
    <w:rsid w:val="00D11B0A"/>
    <w:rsid w:val="00D12629"/>
    <w:rsid w:val="00D1345F"/>
    <w:rsid w:val="00D14022"/>
    <w:rsid w:val="00D14FBA"/>
    <w:rsid w:val="00D15769"/>
    <w:rsid w:val="00D167B7"/>
    <w:rsid w:val="00D16A39"/>
    <w:rsid w:val="00D16D42"/>
    <w:rsid w:val="00D203F9"/>
    <w:rsid w:val="00D20420"/>
    <w:rsid w:val="00D20F0E"/>
    <w:rsid w:val="00D212CB"/>
    <w:rsid w:val="00D24D61"/>
    <w:rsid w:val="00D25147"/>
    <w:rsid w:val="00D26766"/>
    <w:rsid w:val="00D274B7"/>
    <w:rsid w:val="00D27C29"/>
    <w:rsid w:val="00D27E10"/>
    <w:rsid w:val="00D301BF"/>
    <w:rsid w:val="00D30D2D"/>
    <w:rsid w:val="00D31276"/>
    <w:rsid w:val="00D31699"/>
    <w:rsid w:val="00D339FA"/>
    <w:rsid w:val="00D33C6B"/>
    <w:rsid w:val="00D36361"/>
    <w:rsid w:val="00D403FB"/>
    <w:rsid w:val="00D42D39"/>
    <w:rsid w:val="00D43BA4"/>
    <w:rsid w:val="00D452D9"/>
    <w:rsid w:val="00D45328"/>
    <w:rsid w:val="00D46DC4"/>
    <w:rsid w:val="00D475C0"/>
    <w:rsid w:val="00D52247"/>
    <w:rsid w:val="00D544D5"/>
    <w:rsid w:val="00D558FE"/>
    <w:rsid w:val="00D56497"/>
    <w:rsid w:val="00D60C66"/>
    <w:rsid w:val="00D61A22"/>
    <w:rsid w:val="00D622D7"/>
    <w:rsid w:val="00D63214"/>
    <w:rsid w:val="00D645F4"/>
    <w:rsid w:val="00D64AB3"/>
    <w:rsid w:val="00D64B16"/>
    <w:rsid w:val="00D64D70"/>
    <w:rsid w:val="00D64F3D"/>
    <w:rsid w:val="00D6737F"/>
    <w:rsid w:val="00D67513"/>
    <w:rsid w:val="00D67C0A"/>
    <w:rsid w:val="00D70148"/>
    <w:rsid w:val="00D72184"/>
    <w:rsid w:val="00D7439E"/>
    <w:rsid w:val="00D7476F"/>
    <w:rsid w:val="00D74BC4"/>
    <w:rsid w:val="00D76ED9"/>
    <w:rsid w:val="00D81D18"/>
    <w:rsid w:val="00D82132"/>
    <w:rsid w:val="00D8215E"/>
    <w:rsid w:val="00D837F2"/>
    <w:rsid w:val="00D8412E"/>
    <w:rsid w:val="00D85B20"/>
    <w:rsid w:val="00D861FC"/>
    <w:rsid w:val="00D903E4"/>
    <w:rsid w:val="00D90FB9"/>
    <w:rsid w:val="00D91B2A"/>
    <w:rsid w:val="00D91BAF"/>
    <w:rsid w:val="00D91F9D"/>
    <w:rsid w:val="00D928B9"/>
    <w:rsid w:val="00D9457B"/>
    <w:rsid w:val="00D94F82"/>
    <w:rsid w:val="00D962EA"/>
    <w:rsid w:val="00D96B6B"/>
    <w:rsid w:val="00D96D45"/>
    <w:rsid w:val="00D96F81"/>
    <w:rsid w:val="00D971C4"/>
    <w:rsid w:val="00D977CF"/>
    <w:rsid w:val="00DA045C"/>
    <w:rsid w:val="00DA0BED"/>
    <w:rsid w:val="00DA1951"/>
    <w:rsid w:val="00DA296C"/>
    <w:rsid w:val="00DA2A9E"/>
    <w:rsid w:val="00DA2BDA"/>
    <w:rsid w:val="00DA35F6"/>
    <w:rsid w:val="00DA4A96"/>
    <w:rsid w:val="00DA58EC"/>
    <w:rsid w:val="00DA5D97"/>
    <w:rsid w:val="00DA61CF"/>
    <w:rsid w:val="00DA6DD4"/>
    <w:rsid w:val="00DB03C6"/>
    <w:rsid w:val="00DB31CA"/>
    <w:rsid w:val="00DB3CA7"/>
    <w:rsid w:val="00DB44B5"/>
    <w:rsid w:val="00DB4870"/>
    <w:rsid w:val="00DB4FB2"/>
    <w:rsid w:val="00DB548A"/>
    <w:rsid w:val="00DB54CE"/>
    <w:rsid w:val="00DB60F3"/>
    <w:rsid w:val="00DC15B3"/>
    <w:rsid w:val="00DC1807"/>
    <w:rsid w:val="00DC1966"/>
    <w:rsid w:val="00DC2884"/>
    <w:rsid w:val="00DC39CB"/>
    <w:rsid w:val="00DC39DA"/>
    <w:rsid w:val="00DC3BBA"/>
    <w:rsid w:val="00DC416C"/>
    <w:rsid w:val="00DC422B"/>
    <w:rsid w:val="00DC5EDF"/>
    <w:rsid w:val="00DC6453"/>
    <w:rsid w:val="00DC66D1"/>
    <w:rsid w:val="00DC6CFB"/>
    <w:rsid w:val="00DC6F51"/>
    <w:rsid w:val="00DC76B6"/>
    <w:rsid w:val="00DD0D80"/>
    <w:rsid w:val="00DD125B"/>
    <w:rsid w:val="00DD1905"/>
    <w:rsid w:val="00DD312B"/>
    <w:rsid w:val="00DD322F"/>
    <w:rsid w:val="00DD530F"/>
    <w:rsid w:val="00DD557D"/>
    <w:rsid w:val="00DD5E61"/>
    <w:rsid w:val="00DD6560"/>
    <w:rsid w:val="00DD6EAC"/>
    <w:rsid w:val="00DD7C98"/>
    <w:rsid w:val="00DE06A1"/>
    <w:rsid w:val="00DE07E2"/>
    <w:rsid w:val="00DE0846"/>
    <w:rsid w:val="00DE0D6C"/>
    <w:rsid w:val="00DE1130"/>
    <w:rsid w:val="00DE19FB"/>
    <w:rsid w:val="00DE1A37"/>
    <w:rsid w:val="00DE1D61"/>
    <w:rsid w:val="00DE1E11"/>
    <w:rsid w:val="00DE346A"/>
    <w:rsid w:val="00DE39D6"/>
    <w:rsid w:val="00DE3E42"/>
    <w:rsid w:val="00DE762E"/>
    <w:rsid w:val="00DF0532"/>
    <w:rsid w:val="00DF0E3A"/>
    <w:rsid w:val="00DF122B"/>
    <w:rsid w:val="00DF1E8D"/>
    <w:rsid w:val="00DF2073"/>
    <w:rsid w:val="00DF2B92"/>
    <w:rsid w:val="00DF34D8"/>
    <w:rsid w:val="00DF469F"/>
    <w:rsid w:val="00DF46BF"/>
    <w:rsid w:val="00DF530C"/>
    <w:rsid w:val="00DF53E4"/>
    <w:rsid w:val="00DF5867"/>
    <w:rsid w:val="00DF7127"/>
    <w:rsid w:val="00E00299"/>
    <w:rsid w:val="00E01962"/>
    <w:rsid w:val="00E022E7"/>
    <w:rsid w:val="00E0302C"/>
    <w:rsid w:val="00E04F7A"/>
    <w:rsid w:val="00E058A9"/>
    <w:rsid w:val="00E05A9E"/>
    <w:rsid w:val="00E0655C"/>
    <w:rsid w:val="00E06FBC"/>
    <w:rsid w:val="00E071E3"/>
    <w:rsid w:val="00E07690"/>
    <w:rsid w:val="00E10057"/>
    <w:rsid w:val="00E10103"/>
    <w:rsid w:val="00E116C8"/>
    <w:rsid w:val="00E117E8"/>
    <w:rsid w:val="00E11EC9"/>
    <w:rsid w:val="00E1248F"/>
    <w:rsid w:val="00E12813"/>
    <w:rsid w:val="00E12C42"/>
    <w:rsid w:val="00E136EB"/>
    <w:rsid w:val="00E13F4F"/>
    <w:rsid w:val="00E1412E"/>
    <w:rsid w:val="00E143B2"/>
    <w:rsid w:val="00E14D79"/>
    <w:rsid w:val="00E14DD7"/>
    <w:rsid w:val="00E159AC"/>
    <w:rsid w:val="00E16465"/>
    <w:rsid w:val="00E16A18"/>
    <w:rsid w:val="00E16A7A"/>
    <w:rsid w:val="00E17730"/>
    <w:rsid w:val="00E17906"/>
    <w:rsid w:val="00E17CE5"/>
    <w:rsid w:val="00E2062A"/>
    <w:rsid w:val="00E20D7D"/>
    <w:rsid w:val="00E2174C"/>
    <w:rsid w:val="00E21C49"/>
    <w:rsid w:val="00E22733"/>
    <w:rsid w:val="00E22DF7"/>
    <w:rsid w:val="00E23153"/>
    <w:rsid w:val="00E235EA"/>
    <w:rsid w:val="00E24039"/>
    <w:rsid w:val="00E24B93"/>
    <w:rsid w:val="00E25391"/>
    <w:rsid w:val="00E26211"/>
    <w:rsid w:val="00E30430"/>
    <w:rsid w:val="00E30E3F"/>
    <w:rsid w:val="00E31202"/>
    <w:rsid w:val="00E31B16"/>
    <w:rsid w:val="00E33A34"/>
    <w:rsid w:val="00E33C0B"/>
    <w:rsid w:val="00E3426A"/>
    <w:rsid w:val="00E36661"/>
    <w:rsid w:val="00E40151"/>
    <w:rsid w:val="00E42574"/>
    <w:rsid w:val="00E43170"/>
    <w:rsid w:val="00E43E4A"/>
    <w:rsid w:val="00E43E87"/>
    <w:rsid w:val="00E4411D"/>
    <w:rsid w:val="00E442C6"/>
    <w:rsid w:val="00E459A1"/>
    <w:rsid w:val="00E46B38"/>
    <w:rsid w:val="00E47430"/>
    <w:rsid w:val="00E50B51"/>
    <w:rsid w:val="00E50F0F"/>
    <w:rsid w:val="00E52FAF"/>
    <w:rsid w:val="00E53812"/>
    <w:rsid w:val="00E54503"/>
    <w:rsid w:val="00E54980"/>
    <w:rsid w:val="00E54D8F"/>
    <w:rsid w:val="00E555F0"/>
    <w:rsid w:val="00E57184"/>
    <w:rsid w:val="00E5773F"/>
    <w:rsid w:val="00E57761"/>
    <w:rsid w:val="00E579E1"/>
    <w:rsid w:val="00E57D66"/>
    <w:rsid w:val="00E6087A"/>
    <w:rsid w:val="00E61368"/>
    <w:rsid w:val="00E62101"/>
    <w:rsid w:val="00E625C2"/>
    <w:rsid w:val="00E6336F"/>
    <w:rsid w:val="00E63465"/>
    <w:rsid w:val="00E6448D"/>
    <w:rsid w:val="00E64817"/>
    <w:rsid w:val="00E66479"/>
    <w:rsid w:val="00E66C19"/>
    <w:rsid w:val="00E67773"/>
    <w:rsid w:val="00E67FF9"/>
    <w:rsid w:val="00E707E7"/>
    <w:rsid w:val="00E709D5"/>
    <w:rsid w:val="00E734DB"/>
    <w:rsid w:val="00E73B59"/>
    <w:rsid w:val="00E73BC4"/>
    <w:rsid w:val="00E742AE"/>
    <w:rsid w:val="00E75297"/>
    <w:rsid w:val="00E76C22"/>
    <w:rsid w:val="00E808AA"/>
    <w:rsid w:val="00E80F1B"/>
    <w:rsid w:val="00E83918"/>
    <w:rsid w:val="00E83BD2"/>
    <w:rsid w:val="00E84165"/>
    <w:rsid w:val="00E857A9"/>
    <w:rsid w:val="00E85D90"/>
    <w:rsid w:val="00E86266"/>
    <w:rsid w:val="00E93316"/>
    <w:rsid w:val="00E944B6"/>
    <w:rsid w:val="00E9491B"/>
    <w:rsid w:val="00E95F1E"/>
    <w:rsid w:val="00E9611A"/>
    <w:rsid w:val="00E9647E"/>
    <w:rsid w:val="00E966F0"/>
    <w:rsid w:val="00E96A48"/>
    <w:rsid w:val="00EA02FA"/>
    <w:rsid w:val="00EA0723"/>
    <w:rsid w:val="00EA094F"/>
    <w:rsid w:val="00EA0E0A"/>
    <w:rsid w:val="00EA1298"/>
    <w:rsid w:val="00EA2098"/>
    <w:rsid w:val="00EA2851"/>
    <w:rsid w:val="00EA2D67"/>
    <w:rsid w:val="00EA2EAA"/>
    <w:rsid w:val="00EB00B3"/>
    <w:rsid w:val="00EB1E33"/>
    <w:rsid w:val="00EB22FF"/>
    <w:rsid w:val="00EB269B"/>
    <w:rsid w:val="00EB42C4"/>
    <w:rsid w:val="00EB4C59"/>
    <w:rsid w:val="00EB4F62"/>
    <w:rsid w:val="00EB64A5"/>
    <w:rsid w:val="00EB6745"/>
    <w:rsid w:val="00EB7025"/>
    <w:rsid w:val="00EB7ED9"/>
    <w:rsid w:val="00EC0961"/>
    <w:rsid w:val="00EC0A29"/>
    <w:rsid w:val="00EC0DE1"/>
    <w:rsid w:val="00EC29F6"/>
    <w:rsid w:val="00EC2A41"/>
    <w:rsid w:val="00EC324F"/>
    <w:rsid w:val="00EC3E07"/>
    <w:rsid w:val="00EC4D08"/>
    <w:rsid w:val="00EC4F6C"/>
    <w:rsid w:val="00ED0003"/>
    <w:rsid w:val="00ED0575"/>
    <w:rsid w:val="00ED1B8C"/>
    <w:rsid w:val="00ED24AF"/>
    <w:rsid w:val="00ED2778"/>
    <w:rsid w:val="00ED321C"/>
    <w:rsid w:val="00ED4F8A"/>
    <w:rsid w:val="00ED57C8"/>
    <w:rsid w:val="00ED5991"/>
    <w:rsid w:val="00ED59C7"/>
    <w:rsid w:val="00ED6627"/>
    <w:rsid w:val="00ED7EA8"/>
    <w:rsid w:val="00EE2E2E"/>
    <w:rsid w:val="00EE4645"/>
    <w:rsid w:val="00EE5DCF"/>
    <w:rsid w:val="00EE5E85"/>
    <w:rsid w:val="00EE6448"/>
    <w:rsid w:val="00EE6AC7"/>
    <w:rsid w:val="00EE78A2"/>
    <w:rsid w:val="00EF0EB7"/>
    <w:rsid w:val="00EF106D"/>
    <w:rsid w:val="00EF1212"/>
    <w:rsid w:val="00EF284D"/>
    <w:rsid w:val="00EF2E2B"/>
    <w:rsid w:val="00EF2E2E"/>
    <w:rsid w:val="00EF3107"/>
    <w:rsid w:val="00EF55B8"/>
    <w:rsid w:val="00EF5B6F"/>
    <w:rsid w:val="00EF5D4E"/>
    <w:rsid w:val="00EF6120"/>
    <w:rsid w:val="00EF731A"/>
    <w:rsid w:val="00EF7688"/>
    <w:rsid w:val="00EF7D36"/>
    <w:rsid w:val="00EF7E10"/>
    <w:rsid w:val="00F01005"/>
    <w:rsid w:val="00F01994"/>
    <w:rsid w:val="00F03260"/>
    <w:rsid w:val="00F03B9D"/>
    <w:rsid w:val="00F05AEA"/>
    <w:rsid w:val="00F07856"/>
    <w:rsid w:val="00F07878"/>
    <w:rsid w:val="00F10374"/>
    <w:rsid w:val="00F10ACC"/>
    <w:rsid w:val="00F11BF5"/>
    <w:rsid w:val="00F12C97"/>
    <w:rsid w:val="00F13E67"/>
    <w:rsid w:val="00F14DDB"/>
    <w:rsid w:val="00F15B78"/>
    <w:rsid w:val="00F15C88"/>
    <w:rsid w:val="00F168F0"/>
    <w:rsid w:val="00F173CA"/>
    <w:rsid w:val="00F2078B"/>
    <w:rsid w:val="00F21230"/>
    <w:rsid w:val="00F2217C"/>
    <w:rsid w:val="00F24683"/>
    <w:rsid w:val="00F24A5F"/>
    <w:rsid w:val="00F25B46"/>
    <w:rsid w:val="00F30E51"/>
    <w:rsid w:val="00F30E65"/>
    <w:rsid w:val="00F315AD"/>
    <w:rsid w:val="00F322EC"/>
    <w:rsid w:val="00F32890"/>
    <w:rsid w:val="00F33B5D"/>
    <w:rsid w:val="00F33C4E"/>
    <w:rsid w:val="00F348AA"/>
    <w:rsid w:val="00F3510E"/>
    <w:rsid w:val="00F35623"/>
    <w:rsid w:val="00F35B21"/>
    <w:rsid w:val="00F35ECA"/>
    <w:rsid w:val="00F3693F"/>
    <w:rsid w:val="00F379FD"/>
    <w:rsid w:val="00F37B3A"/>
    <w:rsid w:val="00F413F2"/>
    <w:rsid w:val="00F420BF"/>
    <w:rsid w:val="00F454FA"/>
    <w:rsid w:val="00F45556"/>
    <w:rsid w:val="00F46CC4"/>
    <w:rsid w:val="00F4720C"/>
    <w:rsid w:val="00F47C28"/>
    <w:rsid w:val="00F50676"/>
    <w:rsid w:val="00F50EDD"/>
    <w:rsid w:val="00F5229E"/>
    <w:rsid w:val="00F5257A"/>
    <w:rsid w:val="00F52898"/>
    <w:rsid w:val="00F52952"/>
    <w:rsid w:val="00F529A9"/>
    <w:rsid w:val="00F53162"/>
    <w:rsid w:val="00F548D4"/>
    <w:rsid w:val="00F55140"/>
    <w:rsid w:val="00F55499"/>
    <w:rsid w:val="00F55614"/>
    <w:rsid w:val="00F56E28"/>
    <w:rsid w:val="00F57CB7"/>
    <w:rsid w:val="00F61E09"/>
    <w:rsid w:val="00F61E11"/>
    <w:rsid w:val="00F628BE"/>
    <w:rsid w:val="00F62A77"/>
    <w:rsid w:val="00F62DB8"/>
    <w:rsid w:val="00F64D4F"/>
    <w:rsid w:val="00F65045"/>
    <w:rsid w:val="00F655BF"/>
    <w:rsid w:val="00F65AB9"/>
    <w:rsid w:val="00F6639B"/>
    <w:rsid w:val="00F6673E"/>
    <w:rsid w:val="00F66AEB"/>
    <w:rsid w:val="00F672D2"/>
    <w:rsid w:val="00F70800"/>
    <w:rsid w:val="00F70F63"/>
    <w:rsid w:val="00F711E8"/>
    <w:rsid w:val="00F71278"/>
    <w:rsid w:val="00F71BB2"/>
    <w:rsid w:val="00F71DE4"/>
    <w:rsid w:val="00F71EE1"/>
    <w:rsid w:val="00F72B72"/>
    <w:rsid w:val="00F73AFE"/>
    <w:rsid w:val="00F73B12"/>
    <w:rsid w:val="00F80097"/>
    <w:rsid w:val="00F80128"/>
    <w:rsid w:val="00F822AF"/>
    <w:rsid w:val="00F827E8"/>
    <w:rsid w:val="00F84133"/>
    <w:rsid w:val="00F84984"/>
    <w:rsid w:val="00F905BA"/>
    <w:rsid w:val="00F90B11"/>
    <w:rsid w:val="00F91363"/>
    <w:rsid w:val="00F91C16"/>
    <w:rsid w:val="00F926E2"/>
    <w:rsid w:val="00F93496"/>
    <w:rsid w:val="00F935C7"/>
    <w:rsid w:val="00F941CD"/>
    <w:rsid w:val="00F958A7"/>
    <w:rsid w:val="00F95E53"/>
    <w:rsid w:val="00F9645E"/>
    <w:rsid w:val="00F96638"/>
    <w:rsid w:val="00FA03CA"/>
    <w:rsid w:val="00FA041C"/>
    <w:rsid w:val="00FA0CF6"/>
    <w:rsid w:val="00FA0D9E"/>
    <w:rsid w:val="00FA14EA"/>
    <w:rsid w:val="00FA1A44"/>
    <w:rsid w:val="00FA3A7A"/>
    <w:rsid w:val="00FA3F89"/>
    <w:rsid w:val="00FA4C4B"/>
    <w:rsid w:val="00FA5EFC"/>
    <w:rsid w:val="00FA6A74"/>
    <w:rsid w:val="00FA784B"/>
    <w:rsid w:val="00FB0465"/>
    <w:rsid w:val="00FB0ADF"/>
    <w:rsid w:val="00FB1130"/>
    <w:rsid w:val="00FB1FAD"/>
    <w:rsid w:val="00FB27CB"/>
    <w:rsid w:val="00FB5D41"/>
    <w:rsid w:val="00FB5EB8"/>
    <w:rsid w:val="00FB6732"/>
    <w:rsid w:val="00FB75F6"/>
    <w:rsid w:val="00FC00FD"/>
    <w:rsid w:val="00FC19EF"/>
    <w:rsid w:val="00FC2555"/>
    <w:rsid w:val="00FC5BD6"/>
    <w:rsid w:val="00FC70BE"/>
    <w:rsid w:val="00FD0825"/>
    <w:rsid w:val="00FD1C27"/>
    <w:rsid w:val="00FD1E71"/>
    <w:rsid w:val="00FD1FE2"/>
    <w:rsid w:val="00FD2630"/>
    <w:rsid w:val="00FD2703"/>
    <w:rsid w:val="00FD4CAB"/>
    <w:rsid w:val="00FD4CD5"/>
    <w:rsid w:val="00FD4F13"/>
    <w:rsid w:val="00FD5B22"/>
    <w:rsid w:val="00FD64B8"/>
    <w:rsid w:val="00FD724F"/>
    <w:rsid w:val="00FD7297"/>
    <w:rsid w:val="00FD7DD3"/>
    <w:rsid w:val="00FE00F8"/>
    <w:rsid w:val="00FE1D2B"/>
    <w:rsid w:val="00FE23E8"/>
    <w:rsid w:val="00FE2ABD"/>
    <w:rsid w:val="00FE2EF8"/>
    <w:rsid w:val="00FE35AD"/>
    <w:rsid w:val="00FE360D"/>
    <w:rsid w:val="00FE3640"/>
    <w:rsid w:val="00FE3D86"/>
    <w:rsid w:val="00FE4A5E"/>
    <w:rsid w:val="00FE4EFD"/>
    <w:rsid w:val="00FE76E3"/>
    <w:rsid w:val="00FF2210"/>
    <w:rsid w:val="00FF2BFF"/>
    <w:rsid w:val="00FF305A"/>
    <w:rsid w:val="00FF38F8"/>
    <w:rsid w:val="00FF4229"/>
    <w:rsid w:val="00FF48AD"/>
    <w:rsid w:val="00FF4CBD"/>
    <w:rsid w:val="00FF5E2F"/>
    <w:rsid w:val="00FF62BA"/>
    <w:rsid w:val="00FF62DD"/>
    <w:rsid w:val="00FF6F20"/>
    <w:rsid w:val="00FF7484"/>
    <w:rsid w:val="00FF75C9"/>
    <w:rsid w:val="00FF7BC2"/>
    <w:rsid w:val="00FF7DC0"/>
    <w:rsid w:val="00FF7FAE"/>
    <w:rsid w:val="0CB117A5"/>
    <w:rsid w:val="143D0579"/>
    <w:rsid w:val="144EC7B9"/>
    <w:rsid w:val="1FB3F099"/>
    <w:rsid w:val="20571CCD"/>
    <w:rsid w:val="33EA1C57"/>
    <w:rsid w:val="4F571A01"/>
    <w:rsid w:val="545296A2"/>
    <w:rsid w:val="5C0B8C92"/>
    <w:rsid w:val="5CE2AB03"/>
    <w:rsid w:val="647058F6"/>
    <w:rsid w:val="6D0F24F3"/>
    <w:rsid w:val="6FBEFC81"/>
    <w:rsid w:val="73ACD22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7464"/>
  <w15:chartTrackingRefBased/>
  <w15:docId w15:val="{59379C84-A7EC-4889-BBEF-8DEB84DF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7A"/>
    <w:rPr>
      <w:rFonts w:ascii="Arial" w:hAnsi="Arial" w:cs="Arial"/>
      <w:sz w:val="20"/>
    </w:rPr>
  </w:style>
  <w:style w:type="paragraph" w:styleId="Heading1">
    <w:name w:val="heading 1"/>
    <w:basedOn w:val="Normal"/>
    <w:next w:val="Normal"/>
    <w:link w:val="Heading1Char"/>
    <w:uiPriority w:val="9"/>
    <w:qFormat/>
    <w:rsid w:val="00785CA5"/>
    <w:pPr>
      <w:keepNext/>
      <w:keepLines/>
      <w:pBdr>
        <w:bottom w:val="single" w:sz="24" w:space="1" w:color="B4E00C"/>
      </w:pBdr>
      <w:spacing w:before="240" w:after="240"/>
      <w:outlineLvl w:val="0"/>
    </w:pPr>
    <w:rPr>
      <w:rFonts w:eastAsiaTheme="majorEastAsia"/>
      <w:b/>
      <w:bCs/>
      <w:color w:val="004C35"/>
      <w:sz w:val="32"/>
      <w:szCs w:val="32"/>
    </w:rPr>
  </w:style>
  <w:style w:type="paragraph" w:styleId="Heading2">
    <w:name w:val="heading 2"/>
    <w:basedOn w:val="Normal"/>
    <w:next w:val="Normal"/>
    <w:link w:val="Heading2Char"/>
    <w:uiPriority w:val="9"/>
    <w:unhideWhenUsed/>
    <w:qFormat/>
    <w:rsid w:val="00E459A1"/>
    <w:pPr>
      <w:keepNext/>
      <w:keepLines/>
      <w:spacing w:before="40" w:after="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8A30B8"/>
    <w:pPr>
      <w:keepNext/>
      <w:keepLines/>
      <w:spacing w:before="40" w:after="0"/>
      <w:outlineLvl w:val="2"/>
    </w:pPr>
    <w:rPr>
      <w:rFonts w:eastAsiaTheme="majorEastAsia"/>
      <w:b/>
      <w:bCs/>
    </w:rPr>
  </w:style>
  <w:style w:type="paragraph" w:styleId="Heading4">
    <w:name w:val="heading 4"/>
    <w:basedOn w:val="Normal"/>
    <w:next w:val="Normal"/>
    <w:link w:val="Heading4Char"/>
    <w:uiPriority w:val="9"/>
    <w:unhideWhenUsed/>
    <w:rsid w:val="007C27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754A52"/>
    <w:pPr>
      <w:jc w:val="center"/>
    </w:pPr>
    <w:rPr>
      <w:b/>
      <w:bCs/>
      <w:sz w:val="52"/>
      <w:szCs w:val="52"/>
    </w:rPr>
  </w:style>
  <w:style w:type="character" w:customStyle="1" w:styleId="TitleChar">
    <w:name w:val="Title Char"/>
    <w:basedOn w:val="DefaultParagraphFont"/>
    <w:link w:val="Title"/>
    <w:uiPriority w:val="10"/>
    <w:rsid w:val="00754A52"/>
    <w:rPr>
      <w:rFonts w:ascii="Arial" w:hAnsi="Arial" w:cs="Arial"/>
      <w:b/>
      <w:bCs/>
      <w:sz w:val="52"/>
      <w:szCs w:val="52"/>
    </w:rPr>
  </w:style>
  <w:style w:type="paragraph" w:styleId="Header">
    <w:name w:val="header"/>
    <w:basedOn w:val="Normal"/>
    <w:link w:val="HeaderChar"/>
    <w:uiPriority w:val="99"/>
    <w:unhideWhenUsed/>
    <w:rsid w:val="00A166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66F9"/>
    <w:rPr>
      <w:rFonts w:ascii="Arial" w:hAnsi="Arial" w:cs="Arial"/>
      <w:sz w:val="20"/>
      <w:szCs w:val="20"/>
    </w:rPr>
  </w:style>
  <w:style w:type="paragraph" w:styleId="Footer">
    <w:name w:val="footer"/>
    <w:basedOn w:val="Normal"/>
    <w:link w:val="FooterChar"/>
    <w:uiPriority w:val="99"/>
    <w:unhideWhenUsed/>
    <w:rsid w:val="00A166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66F9"/>
    <w:rPr>
      <w:rFonts w:ascii="Arial" w:hAnsi="Arial" w:cs="Arial"/>
      <w:sz w:val="20"/>
      <w:szCs w:val="20"/>
    </w:rPr>
  </w:style>
  <w:style w:type="character" w:customStyle="1" w:styleId="Heading1Char">
    <w:name w:val="Heading 1 Char"/>
    <w:basedOn w:val="DefaultParagraphFont"/>
    <w:link w:val="Heading1"/>
    <w:uiPriority w:val="9"/>
    <w:rsid w:val="00785CA5"/>
    <w:rPr>
      <w:rFonts w:ascii="Arial" w:eastAsiaTheme="majorEastAsia" w:hAnsi="Arial" w:cs="Arial"/>
      <w:b/>
      <w:bCs/>
      <w:color w:val="004C35"/>
      <w:sz w:val="32"/>
      <w:szCs w:val="32"/>
    </w:rPr>
  </w:style>
  <w:style w:type="table" w:styleId="TableGrid">
    <w:name w:val="Table Grid"/>
    <w:basedOn w:val="TableNormal"/>
    <w:uiPriority w:val="39"/>
    <w:rsid w:val="0031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9A1"/>
    <w:rPr>
      <w:rFonts w:ascii="Arial" w:eastAsiaTheme="majorEastAsia" w:hAnsi="Arial" w:cs="Arial"/>
      <w:b/>
      <w:bCs/>
      <w:sz w:val="26"/>
      <w:szCs w:val="26"/>
    </w:rPr>
  </w:style>
  <w:style w:type="table" w:styleId="GridTable4-Accent1">
    <w:name w:val="Grid Table 4 Accent 1"/>
    <w:basedOn w:val="TableNormal"/>
    <w:uiPriority w:val="49"/>
    <w:rsid w:val="00F455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813744"/>
    <w:pPr>
      <w:outlineLvl w:val="9"/>
    </w:pPr>
    <w:rPr>
      <w:rFonts w:asciiTheme="majorHAnsi" w:hAnsiTheme="majorHAnsi" w:cstheme="majorBidi"/>
      <w:b w:val="0"/>
      <w:bCs w:val="0"/>
      <w:color w:val="2F5496" w:themeColor="accent1" w:themeShade="BF"/>
      <w:lang w:eastAsia="nl-NL"/>
    </w:rPr>
  </w:style>
  <w:style w:type="paragraph" w:styleId="TOC1">
    <w:name w:val="toc 1"/>
    <w:basedOn w:val="Normal"/>
    <w:next w:val="Normal"/>
    <w:autoRedefine/>
    <w:uiPriority w:val="39"/>
    <w:unhideWhenUsed/>
    <w:rsid w:val="00813744"/>
    <w:pPr>
      <w:spacing w:after="100"/>
    </w:pPr>
  </w:style>
  <w:style w:type="paragraph" w:styleId="TOC2">
    <w:name w:val="toc 2"/>
    <w:basedOn w:val="Normal"/>
    <w:next w:val="Normal"/>
    <w:autoRedefine/>
    <w:uiPriority w:val="39"/>
    <w:unhideWhenUsed/>
    <w:rsid w:val="00813744"/>
    <w:pPr>
      <w:spacing w:after="100"/>
      <w:ind w:left="200"/>
    </w:pPr>
  </w:style>
  <w:style w:type="character" w:styleId="Hyperlink">
    <w:name w:val="Hyperlink"/>
    <w:basedOn w:val="DefaultParagraphFont"/>
    <w:uiPriority w:val="99"/>
    <w:unhideWhenUsed/>
    <w:rsid w:val="00813744"/>
    <w:rPr>
      <w:color w:val="0563C1" w:themeColor="hyperlink"/>
      <w:u w:val="single"/>
    </w:rPr>
  </w:style>
  <w:style w:type="paragraph" w:styleId="Subtitle">
    <w:name w:val="Subtitle"/>
    <w:basedOn w:val="Normal"/>
    <w:next w:val="Normal"/>
    <w:link w:val="SubtitleChar"/>
    <w:uiPriority w:val="11"/>
    <w:qFormat/>
    <w:rsid w:val="00886D95"/>
    <w:pPr>
      <w:jc w:val="center"/>
    </w:pPr>
    <w:rPr>
      <w:sz w:val="24"/>
      <w:szCs w:val="24"/>
    </w:rPr>
  </w:style>
  <w:style w:type="character" w:customStyle="1" w:styleId="SubtitleChar">
    <w:name w:val="Subtitle Char"/>
    <w:basedOn w:val="DefaultParagraphFont"/>
    <w:link w:val="Subtitle"/>
    <w:uiPriority w:val="11"/>
    <w:rsid w:val="00886D95"/>
    <w:rPr>
      <w:rFonts w:ascii="Arial" w:hAnsi="Arial" w:cs="Arial"/>
      <w:sz w:val="24"/>
      <w:szCs w:val="24"/>
    </w:rPr>
  </w:style>
  <w:style w:type="character" w:styleId="Emphasis">
    <w:name w:val="Emphasis"/>
    <w:uiPriority w:val="20"/>
    <w:qFormat/>
    <w:rsid w:val="00714DFD"/>
    <w:rPr>
      <w:sz w:val="24"/>
      <w:szCs w:val="24"/>
    </w:rPr>
  </w:style>
  <w:style w:type="paragraph" w:styleId="IntenseQuote">
    <w:name w:val="Intense Quote"/>
    <w:basedOn w:val="Normal"/>
    <w:next w:val="Normal"/>
    <w:link w:val="IntenseQuoteChar"/>
    <w:uiPriority w:val="30"/>
    <w:rsid w:val="00B862A4"/>
    <w:pPr>
      <w:pBdr>
        <w:top w:val="single" w:sz="4" w:space="10" w:color="004C35"/>
        <w:bottom w:val="single" w:sz="4" w:space="10" w:color="004C35"/>
      </w:pBdr>
      <w:spacing w:before="360" w:after="360"/>
      <w:ind w:left="864" w:right="864"/>
      <w:jc w:val="center"/>
    </w:pPr>
    <w:rPr>
      <w:i/>
      <w:iCs/>
      <w:color w:val="004C35"/>
    </w:rPr>
  </w:style>
  <w:style w:type="character" w:customStyle="1" w:styleId="IntenseQuoteChar">
    <w:name w:val="Intense Quote Char"/>
    <w:basedOn w:val="DefaultParagraphFont"/>
    <w:link w:val="IntenseQuote"/>
    <w:uiPriority w:val="30"/>
    <w:rsid w:val="00B862A4"/>
    <w:rPr>
      <w:rFonts w:ascii="Arial" w:hAnsi="Arial" w:cs="Arial"/>
      <w:i/>
      <w:iCs/>
      <w:color w:val="004C35"/>
    </w:rPr>
  </w:style>
  <w:style w:type="character" w:customStyle="1" w:styleId="Heading3Char">
    <w:name w:val="Heading 3 Char"/>
    <w:basedOn w:val="DefaultParagraphFont"/>
    <w:link w:val="Heading3"/>
    <w:uiPriority w:val="9"/>
    <w:rsid w:val="008A30B8"/>
    <w:rPr>
      <w:rFonts w:ascii="Arial" w:eastAsiaTheme="majorEastAsia" w:hAnsi="Arial" w:cs="Arial"/>
      <w:b/>
      <w:bCs/>
    </w:rPr>
  </w:style>
  <w:style w:type="paragraph" w:styleId="ListParagraph">
    <w:name w:val="List Paragraph"/>
    <w:basedOn w:val="Normal"/>
    <w:uiPriority w:val="34"/>
    <w:qFormat/>
    <w:rsid w:val="001B4FC7"/>
    <w:pPr>
      <w:ind w:left="720"/>
      <w:contextualSpacing/>
    </w:pPr>
  </w:style>
  <w:style w:type="character" w:customStyle="1" w:styleId="Heading4Char">
    <w:name w:val="Heading 4 Char"/>
    <w:basedOn w:val="DefaultParagraphFont"/>
    <w:link w:val="Heading4"/>
    <w:uiPriority w:val="9"/>
    <w:rsid w:val="007C27B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65A2D"/>
    <w:rPr>
      <w:color w:val="605E5C"/>
      <w:shd w:val="clear" w:color="auto" w:fill="E1DFDD"/>
    </w:rPr>
  </w:style>
  <w:style w:type="paragraph" w:customStyle="1" w:styleId="Kop1Docent">
    <w:name w:val="Kop 1 Docent"/>
    <w:basedOn w:val="Heading1"/>
    <w:link w:val="Kop1DocentChar"/>
    <w:qFormat/>
    <w:rsid w:val="00D274B7"/>
    <w:pPr>
      <w:pBdr>
        <w:bottom w:val="single" w:sz="24" w:space="1" w:color="000000" w:themeColor="text1"/>
      </w:pBdr>
    </w:pPr>
  </w:style>
  <w:style w:type="character" w:customStyle="1" w:styleId="Kop1DocentChar">
    <w:name w:val="Kop 1 Docent Char"/>
    <w:basedOn w:val="Heading1Char"/>
    <w:link w:val="Kop1Docent"/>
    <w:rsid w:val="00D274B7"/>
    <w:rPr>
      <w:rFonts w:ascii="Arial" w:eastAsiaTheme="majorEastAsia" w:hAnsi="Arial" w:cs="Arial"/>
      <w:b/>
      <w:bCs/>
      <w:color w:val="004C35"/>
      <w:sz w:val="32"/>
      <w:szCs w:val="32"/>
    </w:rPr>
  </w:style>
  <w:style w:type="character" w:styleId="FollowedHyperlink">
    <w:name w:val="FollowedHyperlink"/>
    <w:basedOn w:val="DefaultParagraphFont"/>
    <w:uiPriority w:val="99"/>
    <w:semiHidden/>
    <w:unhideWhenUsed/>
    <w:rsid w:val="00B45A48"/>
    <w:rPr>
      <w:color w:val="954F72" w:themeColor="followedHyperlink"/>
      <w:u w:val="single"/>
    </w:rPr>
  </w:style>
  <w:style w:type="table" w:customStyle="1" w:styleId="TableGrid0">
    <w:name w:val="TableGrid"/>
    <w:rsid w:val="008118B4"/>
    <w:pPr>
      <w:spacing w:after="0" w:line="240" w:lineRule="auto"/>
    </w:pPr>
    <w:rPr>
      <w:rFonts w:eastAsiaTheme="minorEastAsia"/>
      <w:lang w:eastAsia="nl-NL"/>
    </w:rPr>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0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A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A0A36"/>
    <w:rPr>
      <w:b/>
      <w:bCs/>
    </w:rPr>
  </w:style>
  <w:style w:type="character" w:customStyle="1" w:styleId="CommentSubjectChar">
    <w:name w:val="Comment Subject Char"/>
    <w:basedOn w:val="CommentTextChar"/>
    <w:link w:val="CommentSubject"/>
    <w:uiPriority w:val="99"/>
    <w:semiHidden/>
    <w:rsid w:val="002A0A36"/>
    <w:rPr>
      <w:rFonts w:ascii="Arial" w:hAnsi="Arial" w:cs="Arial"/>
      <w:b/>
      <w:bCs/>
      <w:sz w:val="20"/>
      <w:szCs w:val="20"/>
    </w:rPr>
  </w:style>
  <w:style w:type="paragraph" w:customStyle="1" w:styleId="Kop1No-ToC">
    <w:name w:val="Kop 1 No-ToC"/>
    <w:basedOn w:val="Heading1"/>
    <w:link w:val="Kop1No-ToCChar"/>
    <w:qFormat/>
    <w:rsid w:val="009A5451"/>
  </w:style>
  <w:style w:type="table" w:styleId="GridTable6Colorful-Accent4">
    <w:name w:val="Grid Table 6 Colorful Accent 4"/>
    <w:basedOn w:val="TableNormal"/>
    <w:uiPriority w:val="51"/>
    <w:rsid w:val="00E16465"/>
    <w:pPr>
      <w:spacing w:after="0" w:line="240" w:lineRule="auto"/>
    </w:pPr>
    <w:rPr>
      <w:color w:val="BF8F00" w:themeColor="accent4" w:themeShade="BF"/>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Kop1No-ToCChar">
    <w:name w:val="Kop 1 No-ToC Char"/>
    <w:basedOn w:val="Heading1Char"/>
    <w:link w:val="Kop1No-ToC"/>
    <w:rsid w:val="009A5451"/>
    <w:rPr>
      <w:rFonts w:ascii="Arial" w:eastAsiaTheme="majorEastAsia" w:hAnsi="Arial" w:cs="Arial"/>
      <w:b/>
      <w:bCs/>
      <w:color w:val="004C35"/>
      <w:sz w:val="32"/>
      <w:szCs w:val="32"/>
    </w:rPr>
  </w:style>
  <w:style w:type="paragraph" w:styleId="NoSpacing">
    <w:name w:val="No Spacing"/>
    <w:uiPriority w:val="1"/>
    <w:qFormat/>
    <w:rsid w:val="00C02FA4"/>
    <w:pPr>
      <w:spacing w:after="0" w:line="240" w:lineRule="auto"/>
    </w:pPr>
    <w:rPr>
      <w:rFonts w:ascii="Arial" w:hAnsi="Arial" w:cs="Arial"/>
    </w:rPr>
  </w:style>
  <w:style w:type="paragraph" w:styleId="HTMLPreformatted">
    <w:name w:val="HTML Preformatted"/>
    <w:basedOn w:val="Normal"/>
    <w:link w:val="HTMLPreformattedChar"/>
    <w:uiPriority w:val="99"/>
    <w:unhideWhenUsed/>
    <w:rsid w:val="00EA0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l-NL"/>
    </w:rPr>
  </w:style>
  <w:style w:type="character" w:customStyle="1" w:styleId="HTMLPreformattedChar">
    <w:name w:val="HTML Preformatted Char"/>
    <w:basedOn w:val="DefaultParagraphFont"/>
    <w:link w:val="HTMLPreformatted"/>
    <w:uiPriority w:val="99"/>
    <w:rsid w:val="00EA094F"/>
    <w:rPr>
      <w:rFonts w:ascii="Courier New" w:eastAsia="Times New Roman" w:hAnsi="Courier New" w:cs="Courier New"/>
      <w:sz w:val="20"/>
      <w:szCs w:val="20"/>
      <w:lang w:eastAsia="nl-NL"/>
    </w:rPr>
  </w:style>
  <w:style w:type="paragraph" w:customStyle="1" w:styleId="Verwijzingtheorie">
    <w:name w:val="Verwijzing_theorie"/>
    <w:basedOn w:val="Normal"/>
    <w:link w:val="VerwijzingtheorieChar"/>
    <w:qFormat/>
    <w:rsid w:val="00E36661"/>
    <w:pPr>
      <w:numPr>
        <w:numId w:val="1"/>
      </w:numPr>
      <w:pBdr>
        <w:top w:val="single" w:sz="48" w:space="1" w:color="B4E00C"/>
        <w:left w:val="single" w:sz="48" w:space="4" w:color="B4E00C"/>
        <w:bottom w:val="single" w:sz="48" w:space="1" w:color="B4E00C"/>
        <w:right w:val="single" w:sz="48" w:space="4" w:color="B4E00C"/>
      </w:pBdr>
      <w:shd w:val="clear" w:color="auto" w:fill="B4E00C"/>
    </w:pPr>
    <w:rPr>
      <w:b/>
      <w:bCs/>
      <w:color w:val="004C35"/>
    </w:rPr>
  </w:style>
  <w:style w:type="paragraph" w:customStyle="1" w:styleId="Stap">
    <w:name w:val="Stap"/>
    <w:basedOn w:val="Normal"/>
    <w:link w:val="StapChar"/>
    <w:qFormat/>
    <w:rsid w:val="002F247E"/>
    <w:rPr>
      <w:b/>
      <w:bCs/>
    </w:rPr>
  </w:style>
  <w:style w:type="character" w:customStyle="1" w:styleId="VerwijzingtheorieChar">
    <w:name w:val="Verwijzing_theorie Char"/>
    <w:basedOn w:val="DefaultParagraphFont"/>
    <w:link w:val="Verwijzingtheorie"/>
    <w:rsid w:val="00E36661"/>
    <w:rPr>
      <w:rFonts w:ascii="Arial" w:hAnsi="Arial" w:cs="Arial"/>
      <w:b/>
      <w:bCs/>
      <w:color w:val="004C35"/>
      <w:sz w:val="20"/>
      <w:shd w:val="clear" w:color="auto" w:fill="B4E00C"/>
    </w:rPr>
  </w:style>
  <w:style w:type="paragraph" w:customStyle="1" w:styleId="Inlevermoment">
    <w:name w:val="Inlevermoment"/>
    <w:basedOn w:val="Normal"/>
    <w:link w:val="InlevermomentChar"/>
    <w:qFormat/>
    <w:rsid w:val="002F247E"/>
    <w:rPr>
      <w:b/>
      <w:bCs/>
      <w:u w:val="single"/>
    </w:rPr>
  </w:style>
  <w:style w:type="character" w:customStyle="1" w:styleId="StapChar">
    <w:name w:val="Stap Char"/>
    <w:basedOn w:val="DefaultParagraphFont"/>
    <w:link w:val="Stap"/>
    <w:rsid w:val="002F247E"/>
    <w:rPr>
      <w:rFonts w:ascii="Arial" w:hAnsi="Arial" w:cs="Arial"/>
      <w:b/>
      <w:bCs/>
      <w:sz w:val="20"/>
    </w:rPr>
  </w:style>
  <w:style w:type="table" w:customStyle="1" w:styleId="Tabelraster1">
    <w:name w:val="Tabelraster1"/>
    <w:basedOn w:val="TableNormal"/>
    <w:next w:val="TableGrid"/>
    <w:uiPriority w:val="39"/>
    <w:rsid w:val="008E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evermomentChar">
    <w:name w:val="Inlevermoment Char"/>
    <w:basedOn w:val="DefaultParagraphFont"/>
    <w:link w:val="Inlevermoment"/>
    <w:rsid w:val="002F247E"/>
    <w:rPr>
      <w:rFonts w:ascii="Arial" w:hAnsi="Arial" w:cs="Arial"/>
      <w:b/>
      <w:bCs/>
      <w:sz w:val="20"/>
      <w:u w:val="single"/>
    </w:rPr>
  </w:style>
  <w:style w:type="table" w:customStyle="1" w:styleId="Tabelraster2">
    <w:name w:val="Tabelraster2"/>
    <w:basedOn w:val="TableNormal"/>
    <w:next w:val="TableGrid"/>
    <w:uiPriority w:val="39"/>
    <w:rsid w:val="008E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2DEE"/>
    <w:rPr>
      <w:color w:val="808080"/>
    </w:rPr>
  </w:style>
  <w:style w:type="paragraph" w:styleId="NormalWeb">
    <w:name w:val="Normal (Web)"/>
    <w:basedOn w:val="Normal"/>
    <w:uiPriority w:val="99"/>
    <w:unhideWhenUsed/>
    <w:rsid w:val="00E431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A83F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5380">
      <w:bodyDiv w:val="1"/>
      <w:marLeft w:val="0"/>
      <w:marRight w:val="0"/>
      <w:marTop w:val="0"/>
      <w:marBottom w:val="0"/>
      <w:divBdr>
        <w:top w:val="none" w:sz="0" w:space="0" w:color="auto"/>
        <w:left w:val="none" w:sz="0" w:space="0" w:color="auto"/>
        <w:bottom w:val="none" w:sz="0" w:space="0" w:color="auto"/>
        <w:right w:val="none" w:sz="0" w:space="0" w:color="auto"/>
      </w:divBdr>
    </w:div>
    <w:div w:id="272517341">
      <w:bodyDiv w:val="1"/>
      <w:marLeft w:val="0"/>
      <w:marRight w:val="0"/>
      <w:marTop w:val="0"/>
      <w:marBottom w:val="0"/>
      <w:divBdr>
        <w:top w:val="none" w:sz="0" w:space="0" w:color="auto"/>
        <w:left w:val="none" w:sz="0" w:space="0" w:color="auto"/>
        <w:bottom w:val="none" w:sz="0" w:space="0" w:color="auto"/>
        <w:right w:val="none" w:sz="0" w:space="0" w:color="auto"/>
      </w:divBdr>
    </w:div>
    <w:div w:id="299001041">
      <w:bodyDiv w:val="1"/>
      <w:marLeft w:val="0"/>
      <w:marRight w:val="0"/>
      <w:marTop w:val="0"/>
      <w:marBottom w:val="0"/>
      <w:divBdr>
        <w:top w:val="none" w:sz="0" w:space="0" w:color="auto"/>
        <w:left w:val="none" w:sz="0" w:space="0" w:color="auto"/>
        <w:bottom w:val="none" w:sz="0" w:space="0" w:color="auto"/>
        <w:right w:val="none" w:sz="0" w:space="0" w:color="auto"/>
      </w:divBdr>
    </w:div>
    <w:div w:id="303236016">
      <w:bodyDiv w:val="1"/>
      <w:marLeft w:val="0"/>
      <w:marRight w:val="0"/>
      <w:marTop w:val="0"/>
      <w:marBottom w:val="0"/>
      <w:divBdr>
        <w:top w:val="none" w:sz="0" w:space="0" w:color="auto"/>
        <w:left w:val="none" w:sz="0" w:space="0" w:color="auto"/>
        <w:bottom w:val="none" w:sz="0" w:space="0" w:color="auto"/>
        <w:right w:val="none" w:sz="0" w:space="0" w:color="auto"/>
      </w:divBdr>
    </w:div>
    <w:div w:id="422261997">
      <w:bodyDiv w:val="1"/>
      <w:marLeft w:val="0"/>
      <w:marRight w:val="0"/>
      <w:marTop w:val="0"/>
      <w:marBottom w:val="0"/>
      <w:divBdr>
        <w:top w:val="none" w:sz="0" w:space="0" w:color="auto"/>
        <w:left w:val="none" w:sz="0" w:space="0" w:color="auto"/>
        <w:bottom w:val="none" w:sz="0" w:space="0" w:color="auto"/>
        <w:right w:val="none" w:sz="0" w:space="0" w:color="auto"/>
      </w:divBdr>
    </w:div>
    <w:div w:id="563030618">
      <w:bodyDiv w:val="1"/>
      <w:marLeft w:val="0"/>
      <w:marRight w:val="0"/>
      <w:marTop w:val="0"/>
      <w:marBottom w:val="0"/>
      <w:divBdr>
        <w:top w:val="none" w:sz="0" w:space="0" w:color="auto"/>
        <w:left w:val="none" w:sz="0" w:space="0" w:color="auto"/>
        <w:bottom w:val="none" w:sz="0" w:space="0" w:color="auto"/>
        <w:right w:val="none" w:sz="0" w:space="0" w:color="auto"/>
      </w:divBdr>
      <w:divsChild>
        <w:div w:id="1100881277">
          <w:marLeft w:val="0"/>
          <w:marRight w:val="0"/>
          <w:marTop w:val="0"/>
          <w:marBottom w:val="60"/>
          <w:divBdr>
            <w:top w:val="single" w:sz="48" w:space="0" w:color="8AC0DA"/>
            <w:left w:val="none" w:sz="0" w:space="0" w:color="auto"/>
            <w:bottom w:val="none" w:sz="0" w:space="0" w:color="auto"/>
            <w:right w:val="none" w:sz="0" w:space="0" w:color="auto"/>
          </w:divBdr>
          <w:divsChild>
            <w:div w:id="123545421">
              <w:marLeft w:val="0"/>
              <w:marRight w:val="0"/>
              <w:marTop w:val="0"/>
              <w:marBottom w:val="0"/>
              <w:divBdr>
                <w:top w:val="none" w:sz="0" w:space="0" w:color="auto"/>
                <w:left w:val="none" w:sz="0" w:space="0" w:color="auto"/>
                <w:bottom w:val="none" w:sz="0" w:space="0" w:color="auto"/>
                <w:right w:val="none" w:sz="0" w:space="0" w:color="auto"/>
              </w:divBdr>
            </w:div>
          </w:divsChild>
        </w:div>
        <w:div w:id="1480734615">
          <w:marLeft w:val="0"/>
          <w:marRight w:val="0"/>
          <w:marTop w:val="0"/>
          <w:marBottom w:val="0"/>
          <w:divBdr>
            <w:top w:val="none" w:sz="0" w:space="0" w:color="auto"/>
            <w:left w:val="none" w:sz="0" w:space="0" w:color="auto"/>
            <w:bottom w:val="none" w:sz="0" w:space="0" w:color="auto"/>
            <w:right w:val="none" w:sz="0" w:space="0" w:color="auto"/>
          </w:divBdr>
        </w:div>
      </w:divsChild>
    </w:div>
    <w:div w:id="583491054">
      <w:bodyDiv w:val="1"/>
      <w:marLeft w:val="0"/>
      <w:marRight w:val="0"/>
      <w:marTop w:val="0"/>
      <w:marBottom w:val="0"/>
      <w:divBdr>
        <w:top w:val="none" w:sz="0" w:space="0" w:color="auto"/>
        <w:left w:val="none" w:sz="0" w:space="0" w:color="auto"/>
        <w:bottom w:val="none" w:sz="0" w:space="0" w:color="auto"/>
        <w:right w:val="none" w:sz="0" w:space="0" w:color="auto"/>
      </w:divBdr>
    </w:div>
    <w:div w:id="1156651867">
      <w:bodyDiv w:val="1"/>
      <w:marLeft w:val="0"/>
      <w:marRight w:val="0"/>
      <w:marTop w:val="0"/>
      <w:marBottom w:val="0"/>
      <w:divBdr>
        <w:top w:val="none" w:sz="0" w:space="0" w:color="auto"/>
        <w:left w:val="none" w:sz="0" w:space="0" w:color="auto"/>
        <w:bottom w:val="none" w:sz="0" w:space="0" w:color="auto"/>
        <w:right w:val="none" w:sz="0" w:space="0" w:color="auto"/>
      </w:divBdr>
    </w:div>
    <w:div w:id="1217546439">
      <w:bodyDiv w:val="1"/>
      <w:marLeft w:val="0"/>
      <w:marRight w:val="0"/>
      <w:marTop w:val="0"/>
      <w:marBottom w:val="0"/>
      <w:divBdr>
        <w:top w:val="none" w:sz="0" w:space="0" w:color="auto"/>
        <w:left w:val="none" w:sz="0" w:space="0" w:color="auto"/>
        <w:bottom w:val="none" w:sz="0" w:space="0" w:color="auto"/>
        <w:right w:val="none" w:sz="0" w:space="0" w:color="auto"/>
      </w:divBdr>
    </w:div>
    <w:div w:id="1266304541">
      <w:bodyDiv w:val="1"/>
      <w:marLeft w:val="0"/>
      <w:marRight w:val="0"/>
      <w:marTop w:val="0"/>
      <w:marBottom w:val="0"/>
      <w:divBdr>
        <w:top w:val="none" w:sz="0" w:space="0" w:color="auto"/>
        <w:left w:val="none" w:sz="0" w:space="0" w:color="auto"/>
        <w:bottom w:val="none" w:sz="0" w:space="0" w:color="auto"/>
        <w:right w:val="none" w:sz="0" w:space="0" w:color="auto"/>
      </w:divBdr>
    </w:div>
    <w:div w:id="1266882809">
      <w:bodyDiv w:val="1"/>
      <w:marLeft w:val="0"/>
      <w:marRight w:val="0"/>
      <w:marTop w:val="0"/>
      <w:marBottom w:val="0"/>
      <w:divBdr>
        <w:top w:val="none" w:sz="0" w:space="0" w:color="auto"/>
        <w:left w:val="none" w:sz="0" w:space="0" w:color="auto"/>
        <w:bottom w:val="none" w:sz="0" w:space="0" w:color="auto"/>
        <w:right w:val="none" w:sz="0" w:space="0" w:color="auto"/>
      </w:divBdr>
    </w:div>
    <w:div w:id="1417050928">
      <w:bodyDiv w:val="1"/>
      <w:marLeft w:val="0"/>
      <w:marRight w:val="0"/>
      <w:marTop w:val="0"/>
      <w:marBottom w:val="0"/>
      <w:divBdr>
        <w:top w:val="none" w:sz="0" w:space="0" w:color="auto"/>
        <w:left w:val="none" w:sz="0" w:space="0" w:color="auto"/>
        <w:bottom w:val="none" w:sz="0" w:space="0" w:color="auto"/>
        <w:right w:val="none" w:sz="0" w:space="0" w:color="auto"/>
      </w:divBdr>
    </w:div>
    <w:div w:id="1544974257">
      <w:bodyDiv w:val="1"/>
      <w:marLeft w:val="0"/>
      <w:marRight w:val="0"/>
      <w:marTop w:val="0"/>
      <w:marBottom w:val="0"/>
      <w:divBdr>
        <w:top w:val="none" w:sz="0" w:space="0" w:color="auto"/>
        <w:left w:val="none" w:sz="0" w:space="0" w:color="auto"/>
        <w:bottom w:val="none" w:sz="0" w:space="0" w:color="auto"/>
        <w:right w:val="none" w:sz="0" w:space="0" w:color="auto"/>
      </w:divBdr>
    </w:div>
    <w:div w:id="1558591640">
      <w:bodyDiv w:val="1"/>
      <w:marLeft w:val="0"/>
      <w:marRight w:val="0"/>
      <w:marTop w:val="0"/>
      <w:marBottom w:val="0"/>
      <w:divBdr>
        <w:top w:val="none" w:sz="0" w:space="0" w:color="auto"/>
        <w:left w:val="none" w:sz="0" w:space="0" w:color="auto"/>
        <w:bottom w:val="none" w:sz="0" w:space="0" w:color="auto"/>
        <w:right w:val="none" w:sz="0" w:space="0" w:color="auto"/>
      </w:divBdr>
    </w:div>
    <w:div w:id="1583905947">
      <w:bodyDiv w:val="1"/>
      <w:marLeft w:val="0"/>
      <w:marRight w:val="0"/>
      <w:marTop w:val="0"/>
      <w:marBottom w:val="0"/>
      <w:divBdr>
        <w:top w:val="none" w:sz="0" w:space="0" w:color="auto"/>
        <w:left w:val="none" w:sz="0" w:space="0" w:color="auto"/>
        <w:bottom w:val="none" w:sz="0" w:space="0" w:color="auto"/>
        <w:right w:val="none" w:sz="0" w:space="0" w:color="auto"/>
      </w:divBdr>
    </w:div>
    <w:div w:id="1755782765">
      <w:bodyDiv w:val="1"/>
      <w:marLeft w:val="0"/>
      <w:marRight w:val="0"/>
      <w:marTop w:val="0"/>
      <w:marBottom w:val="0"/>
      <w:divBdr>
        <w:top w:val="none" w:sz="0" w:space="0" w:color="auto"/>
        <w:left w:val="none" w:sz="0" w:space="0" w:color="auto"/>
        <w:bottom w:val="none" w:sz="0" w:space="0" w:color="auto"/>
        <w:right w:val="none" w:sz="0" w:space="0" w:color="auto"/>
      </w:divBdr>
      <w:divsChild>
        <w:div w:id="297272440">
          <w:marLeft w:val="0"/>
          <w:marRight w:val="0"/>
          <w:marTop w:val="0"/>
          <w:marBottom w:val="0"/>
          <w:divBdr>
            <w:top w:val="none" w:sz="0" w:space="0" w:color="auto"/>
            <w:left w:val="none" w:sz="0" w:space="0" w:color="auto"/>
            <w:bottom w:val="none" w:sz="0" w:space="0" w:color="auto"/>
            <w:right w:val="none" w:sz="0" w:space="0" w:color="auto"/>
          </w:divBdr>
        </w:div>
        <w:div w:id="1031419443">
          <w:marLeft w:val="0"/>
          <w:marRight w:val="0"/>
          <w:marTop w:val="0"/>
          <w:marBottom w:val="0"/>
          <w:divBdr>
            <w:top w:val="none" w:sz="0" w:space="0" w:color="auto"/>
            <w:left w:val="none" w:sz="0" w:space="0" w:color="auto"/>
            <w:bottom w:val="none" w:sz="0" w:space="0" w:color="auto"/>
            <w:right w:val="none" w:sz="0" w:space="0" w:color="auto"/>
          </w:divBdr>
        </w:div>
        <w:div w:id="1481387028">
          <w:marLeft w:val="0"/>
          <w:marRight w:val="0"/>
          <w:marTop w:val="0"/>
          <w:marBottom w:val="0"/>
          <w:divBdr>
            <w:top w:val="none" w:sz="0" w:space="0" w:color="auto"/>
            <w:left w:val="none" w:sz="0" w:space="0" w:color="auto"/>
            <w:bottom w:val="none" w:sz="0" w:space="0" w:color="auto"/>
            <w:right w:val="none" w:sz="0" w:space="0" w:color="auto"/>
          </w:divBdr>
        </w:div>
      </w:divsChild>
    </w:div>
    <w:div w:id="1759474355">
      <w:bodyDiv w:val="1"/>
      <w:marLeft w:val="0"/>
      <w:marRight w:val="0"/>
      <w:marTop w:val="0"/>
      <w:marBottom w:val="0"/>
      <w:divBdr>
        <w:top w:val="none" w:sz="0" w:space="0" w:color="auto"/>
        <w:left w:val="none" w:sz="0" w:space="0" w:color="auto"/>
        <w:bottom w:val="none" w:sz="0" w:space="0" w:color="auto"/>
        <w:right w:val="none" w:sz="0" w:space="0" w:color="auto"/>
      </w:divBdr>
    </w:div>
    <w:div w:id="1942104171">
      <w:bodyDiv w:val="1"/>
      <w:marLeft w:val="0"/>
      <w:marRight w:val="0"/>
      <w:marTop w:val="0"/>
      <w:marBottom w:val="0"/>
      <w:divBdr>
        <w:top w:val="none" w:sz="0" w:space="0" w:color="auto"/>
        <w:left w:val="none" w:sz="0" w:space="0" w:color="auto"/>
        <w:bottom w:val="none" w:sz="0" w:space="0" w:color="auto"/>
        <w:right w:val="none" w:sz="0" w:space="0" w:color="auto"/>
      </w:divBdr>
    </w:div>
    <w:div w:id="2083215388">
      <w:bodyDiv w:val="1"/>
      <w:marLeft w:val="0"/>
      <w:marRight w:val="0"/>
      <w:marTop w:val="0"/>
      <w:marBottom w:val="0"/>
      <w:divBdr>
        <w:top w:val="none" w:sz="0" w:space="0" w:color="auto"/>
        <w:left w:val="none" w:sz="0" w:space="0" w:color="auto"/>
        <w:bottom w:val="none" w:sz="0" w:space="0" w:color="auto"/>
        <w:right w:val="none" w:sz="0" w:space="0" w:color="auto"/>
      </w:divBdr>
    </w:div>
    <w:div w:id="209790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neDrive\ROC%20West-Brabant\Radius%20College%20-%20ICT-ICO%20-%20sync-map\ontwikkeling\lesmateriaal\blok-a\ine\Sjabloon_Module_werkbl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F63E00A157EC478A8183F3C3E58A9C" ma:contentTypeVersion="33" ma:contentTypeDescription="Een nieuw document maken." ma:contentTypeScope="" ma:versionID="b96bec6f0613391295978ae5bcdabb94">
  <xsd:schema xmlns:xsd="http://www.w3.org/2001/XMLSchema" xmlns:xs="http://www.w3.org/2001/XMLSchema" xmlns:p="http://schemas.microsoft.com/office/2006/metadata/properties" xmlns:ns2="a51610cb-0cca-4712-bf80-6c8c4898eb7a" xmlns:ns3="a472baa0-9f29-43b8-b798-5609ad51e622" targetNamespace="http://schemas.microsoft.com/office/2006/metadata/properties" ma:root="true" ma:fieldsID="992c140bb81d6ca5a39fe16c190ab364" ns2:_="" ns3:_="">
    <xsd:import namespace="a51610cb-0cca-4712-bf80-6c8c4898eb7a"/>
    <xsd:import namespace="a472baa0-9f29-43b8-b798-5609ad51e622"/>
    <xsd:element name="properties">
      <xsd:complexType>
        <xsd:sequence>
          <xsd:element name="documentManagement">
            <xsd:complexType>
              <xsd:all>
                <xsd:element ref="ns2:Studiejaar" minOccurs="0"/>
                <xsd:element ref="ns2:Cohort" minOccurs="0"/>
                <xsd:element ref="ns2:Categorie" minOccurs="0"/>
                <xsd:element ref="ns2:Metatag" minOccurs="0"/>
                <xsd:element ref="ns3:TaxKeywordTaxHTField" minOccurs="0"/>
                <xsd:element ref="ns3:TaxCatchAll"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610cb-0cca-4712-bf80-6c8c4898eb7a" elementFormDefault="qualified">
    <xsd:import namespace="http://schemas.microsoft.com/office/2006/documentManagement/types"/>
    <xsd:import namespace="http://schemas.microsoft.com/office/infopath/2007/PartnerControls"/>
    <xsd:element name="Studiejaar" ma:index="7" nillable="true" ma:displayName="Studiejaar" ma:format="Dropdown" ma:internalName="Studiejaar" ma:readOnly="false">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8" nillable="true" ma:displayName="Cohort" ma:format="Dropdown" ma:internalName="Cohort" ma:readOnly="false">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9" nillable="true" ma:displayName="Categorie" ma:format="Dropdown" ma:indexed="true" ma:internalName="Categorie" ma:readOnly="false">
      <xsd:simpleType>
        <xsd:restriction base="dms:Choice">
          <xsd:enumeration value="Informatie"/>
          <xsd:enumeration value="Organisatie"/>
          <xsd:enumeration value="Overig"/>
          <xsd:enumeration value="Overleg"/>
          <xsd:enumeration value="Studiedagen"/>
        </xsd:restriction>
      </xsd:simpleType>
    </xsd:element>
    <xsd:element name="Metatag" ma:index="10" nillable="true" ma:displayName="Metatag" ma:internalName="Metatag" ma:readOnly="fals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72baa0-9f29-43b8-b798-5609ad51e622"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Ondernemingstrefwoorden" ma:fieldId="{23f27201-bee3-471e-b2e7-b64fd8b7ca38}" ma:taxonomyMulti="true" ma:sspId="e9fe1b67-3931-4f35-a864-608d508774d1"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2036acbb-3a8e-4902-8c8f-103696d803ac}" ma:internalName="TaxCatchAll" ma:showField="CatchAllData" ma:web="a472baa0-9f29-43b8-b798-5609ad51e622">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6"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tatag xmlns="a51610cb-0cca-4712-bf80-6c8c4898eb7a" xsi:nil="true"/>
    <Studiejaar xmlns="a51610cb-0cca-4712-bf80-6c8c4898eb7a" xsi:nil="true"/>
    <Cohort xmlns="a51610cb-0cca-4712-bf80-6c8c4898eb7a" xsi:nil="true"/>
    <Categorie xmlns="a51610cb-0cca-4712-bf80-6c8c4898eb7a" xsi:nil="true"/>
    <TaxKeywordTaxHTField xmlns="a472baa0-9f29-43b8-b798-5609ad51e622">
      <Terms xmlns="http://schemas.microsoft.com/office/infopath/2007/PartnerControls"/>
    </TaxKeywordTaxHTField>
    <TaxCatchAll xmlns="a472baa0-9f29-43b8-b798-5609ad51e622"/>
  </documentManagement>
</p:properties>
</file>

<file path=customXml/itemProps1.xml><?xml version="1.0" encoding="utf-8"?>
<ds:datastoreItem xmlns:ds="http://schemas.openxmlformats.org/officeDocument/2006/customXml" ds:itemID="{50B33F2B-9D1B-47B1-A3A7-D3FE8D9315B1}">
  <ds:schemaRefs>
    <ds:schemaRef ds:uri="http://schemas.microsoft.com/sharepoint/v3/contenttype/forms"/>
  </ds:schemaRefs>
</ds:datastoreItem>
</file>

<file path=customXml/itemProps2.xml><?xml version="1.0" encoding="utf-8"?>
<ds:datastoreItem xmlns:ds="http://schemas.openxmlformats.org/officeDocument/2006/customXml" ds:itemID="{029A9101-5965-4E7F-AAE5-B09DE7B2AFDB}">
  <ds:schemaRefs>
    <ds:schemaRef ds:uri="http://schemas.openxmlformats.org/officeDocument/2006/bibliography"/>
  </ds:schemaRefs>
</ds:datastoreItem>
</file>

<file path=customXml/itemProps3.xml><?xml version="1.0" encoding="utf-8"?>
<ds:datastoreItem xmlns:ds="http://schemas.openxmlformats.org/officeDocument/2006/customXml" ds:itemID="{86B98C62-FDC9-46D4-8D99-55607BC66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610cb-0cca-4712-bf80-6c8c4898eb7a"/>
    <ds:schemaRef ds:uri="a472baa0-9f29-43b8-b798-5609ad51e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CF1412-40AB-4474-AF68-815A8CCEE0EF}">
  <ds:schemaRefs>
    <ds:schemaRef ds:uri="http://schemas.microsoft.com/office/2006/metadata/properties"/>
    <ds:schemaRef ds:uri="http://schemas.microsoft.com/office/infopath/2007/PartnerControls"/>
    <ds:schemaRef ds:uri="a51610cb-0cca-4712-bf80-6c8c4898eb7a"/>
    <ds:schemaRef ds:uri="a472baa0-9f29-43b8-b798-5609ad51e622"/>
  </ds:schemaRefs>
</ds:datastoreItem>
</file>

<file path=docProps/app.xml><?xml version="1.0" encoding="utf-8"?>
<Properties xmlns="http://schemas.openxmlformats.org/officeDocument/2006/extended-properties" xmlns:vt="http://schemas.openxmlformats.org/officeDocument/2006/docPropsVTypes">
  <Template>Sjabloon_Module_werkblad.dotx</Template>
  <TotalTime>104</TotalTime>
  <Pages>6</Pages>
  <Words>477</Words>
  <Characters>2725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3196</CharactersWithSpaces>
  <SharedDoc>false</SharedDoc>
  <HLinks>
    <vt:vector size="150" baseType="variant">
      <vt:variant>
        <vt:i4>2687096</vt:i4>
      </vt:variant>
      <vt:variant>
        <vt:i4>99</vt:i4>
      </vt:variant>
      <vt:variant>
        <vt:i4>0</vt:i4>
      </vt:variant>
      <vt:variant>
        <vt:i4>5</vt:i4>
      </vt:variant>
      <vt:variant>
        <vt:lpwstr>https://css-tricks.com/snippets/css/a-guide-to-flexbox/</vt:lpwstr>
      </vt:variant>
      <vt:variant>
        <vt:lpwstr/>
      </vt:variant>
      <vt:variant>
        <vt:i4>2687096</vt:i4>
      </vt:variant>
      <vt:variant>
        <vt:i4>96</vt:i4>
      </vt:variant>
      <vt:variant>
        <vt:i4>0</vt:i4>
      </vt:variant>
      <vt:variant>
        <vt:i4>5</vt:i4>
      </vt:variant>
      <vt:variant>
        <vt:lpwstr>https://css-tricks.com/snippets/css/a-guide-to-flexbox/</vt:lpwstr>
      </vt:variant>
      <vt:variant>
        <vt:lpwstr/>
      </vt:variant>
      <vt:variant>
        <vt:i4>7536751</vt:i4>
      </vt:variant>
      <vt:variant>
        <vt:i4>93</vt:i4>
      </vt:variant>
      <vt:variant>
        <vt:i4>0</vt:i4>
      </vt:variant>
      <vt:variant>
        <vt:i4>5</vt:i4>
      </vt:variant>
      <vt:variant>
        <vt:lpwstr>http://www.coolors.co/generate</vt:lpwstr>
      </vt:variant>
      <vt:variant>
        <vt:lpwstr/>
      </vt:variant>
      <vt:variant>
        <vt:i4>1966195</vt:i4>
      </vt:variant>
      <vt:variant>
        <vt:i4>90</vt:i4>
      </vt:variant>
      <vt:variant>
        <vt:i4>0</vt:i4>
      </vt:variant>
      <vt:variant>
        <vt:i4>5</vt:i4>
      </vt:variant>
      <vt:variant>
        <vt:lpwstr>https://www.w3schools.com/css/css_boxmodel.asp</vt:lpwstr>
      </vt:variant>
      <vt:variant>
        <vt:lpwstr/>
      </vt:variant>
      <vt:variant>
        <vt:i4>2687096</vt:i4>
      </vt:variant>
      <vt:variant>
        <vt:i4>87</vt:i4>
      </vt:variant>
      <vt:variant>
        <vt:i4>0</vt:i4>
      </vt:variant>
      <vt:variant>
        <vt:i4>5</vt:i4>
      </vt:variant>
      <vt:variant>
        <vt:lpwstr>https://css-tricks.com/snippets/css/a-guide-to-flexbox/</vt:lpwstr>
      </vt:variant>
      <vt:variant>
        <vt:lpwstr/>
      </vt:variant>
      <vt:variant>
        <vt:i4>5767172</vt:i4>
      </vt:variant>
      <vt:variant>
        <vt:i4>84</vt:i4>
      </vt:variant>
      <vt:variant>
        <vt:i4>0</vt:i4>
      </vt:variant>
      <vt:variant>
        <vt:i4>5</vt:i4>
      </vt:variant>
      <vt:variant>
        <vt:lpwstr>https://www.w3schools.com/cssref/pr_class_display.asp</vt:lpwstr>
      </vt:variant>
      <vt:variant>
        <vt:lpwstr/>
      </vt:variant>
      <vt:variant>
        <vt:i4>1966195</vt:i4>
      </vt:variant>
      <vt:variant>
        <vt:i4>81</vt:i4>
      </vt:variant>
      <vt:variant>
        <vt:i4>0</vt:i4>
      </vt:variant>
      <vt:variant>
        <vt:i4>5</vt:i4>
      </vt:variant>
      <vt:variant>
        <vt:lpwstr>https://www.w3schools.com/css/css_boxmodel.asp</vt:lpwstr>
      </vt:variant>
      <vt:variant>
        <vt:lpwstr/>
      </vt:variant>
      <vt:variant>
        <vt:i4>1048636</vt:i4>
      </vt:variant>
      <vt:variant>
        <vt:i4>74</vt:i4>
      </vt:variant>
      <vt:variant>
        <vt:i4>0</vt:i4>
      </vt:variant>
      <vt:variant>
        <vt:i4>5</vt:i4>
      </vt:variant>
      <vt:variant>
        <vt:lpwstr/>
      </vt:variant>
      <vt:variant>
        <vt:lpwstr>_Toc44578054</vt:lpwstr>
      </vt:variant>
      <vt:variant>
        <vt:i4>1507388</vt:i4>
      </vt:variant>
      <vt:variant>
        <vt:i4>68</vt:i4>
      </vt:variant>
      <vt:variant>
        <vt:i4>0</vt:i4>
      </vt:variant>
      <vt:variant>
        <vt:i4>5</vt:i4>
      </vt:variant>
      <vt:variant>
        <vt:lpwstr/>
      </vt:variant>
      <vt:variant>
        <vt:lpwstr>_Toc44578053</vt:lpwstr>
      </vt:variant>
      <vt:variant>
        <vt:i4>1441852</vt:i4>
      </vt:variant>
      <vt:variant>
        <vt:i4>62</vt:i4>
      </vt:variant>
      <vt:variant>
        <vt:i4>0</vt:i4>
      </vt:variant>
      <vt:variant>
        <vt:i4>5</vt:i4>
      </vt:variant>
      <vt:variant>
        <vt:lpwstr/>
      </vt:variant>
      <vt:variant>
        <vt:lpwstr>_Toc44578052</vt:lpwstr>
      </vt:variant>
      <vt:variant>
        <vt:i4>1376316</vt:i4>
      </vt:variant>
      <vt:variant>
        <vt:i4>56</vt:i4>
      </vt:variant>
      <vt:variant>
        <vt:i4>0</vt:i4>
      </vt:variant>
      <vt:variant>
        <vt:i4>5</vt:i4>
      </vt:variant>
      <vt:variant>
        <vt:lpwstr/>
      </vt:variant>
      <vt:variant>
        <vt:lpwstr>_Toc44578051</vt:lpwstr>
      </vt:variant>
      <vt:variant>
        <vt:i4>1310780</vt:i4>
      </vt:variant>
      <vt:variant>
        <vt:i4>50</vt:i4>
      </vt:variant>
      <vt:variant>
        <vt:i4>0</vt:i4>
      </vt:variant>
      <vt:variant>
        <vt:i4>5</vt:i4>
      </vt:variant>
      <vt:variant>
        <vt:lpwstr/>
      </vt:variant>
      <vt:variant>
        <vt:lpwstr>_Toc44578050</vt:lpwstr>
      </vt:variant>
      <vt:variant>
        <vt:i4>1900605</vt:i4>
      </vt:variant>
      <vt:variant>
        <vt:i4>44</vt:i4>
      </vt:variant>
      <vt:variant>
        <vt:i4>0</vt:i4>
      </vt:variant>
      <vt:variant>
        <vt:i4>5</vt:i4>
      </vt:variant>
      <vt:variant>
        <vt:lpwstr/>
      </vt:variant>
      <vt:variant>
        <vt:lpwstr>_Toc44578049</vt:lpwstr>
      </vt:variant>
      <vt:variant>
        <vt:i4>1835069</vt:i4>
      </vt:variant>
      <vt:variant>
        <vt:i4>38</vt:i4>
      </vt:variant>
      <vt:variant>
        <vt:i4>0</vt:i4>
      </vt:variant>
      <vt:variant>
        <vt:i4>5</vt:i4>
      </vt:variant>
      <vt:variant>
        <vt:lpwstr/>
      </vt:variant>
      <vt:variant>
        <vt:lpwstr>_Toc44578048</vt:lpwstr>
      </vt:variant>
      <vt:variant>
        <vt:i4>1245245</vt:i4>
      </vt:variant>
      <vt:variant>
        <vt:i4>32</vt:i4>
      </vt:variant>
      <vt:variant>
        <vt:i4>0</vt:i4>
      </vt:variant>
      <vt:variant>
        <vt:i4>5</vt:i4>
      </vt:variant>
      <vt:variant>
        <vt:lpwstr/>
      </vt:variant>
      <vt:variant>
        <vt:lpwstr>_Toc44578047</vt:lpwstr>
      </vt:variant>
      <vt:variant>
        <vt:i4>1179709</vt:i4>
      </vt:variant>
      <vt:variant>
        <vt:i4>26</vt:i4>
      </vt:variant>
      <vt:variant>
        <vt:i4>0</vt:i4>
      </vt:variant>
      <vt:variant>
        <vt:i4>5</vt:i4>
      </vt:variant>
      <vt:variant>
        <vt:lpwstr/>
      </vt:variant>
      <vt:variant>
        <vt:lpwstr>_Toc44578046</vt:lpwstr>
      </vt:variant>
      <vt:variant>
        <vt:i4>1114173</vt:i4>
      </vt:variant>
      <vt:variant>
        <vt:i4>20</vt:i4>
      </vt:variant>
      <vt:variant>
        <vt:i4>0</vt:i4>
      </vt:variant>
      <vt:variant>
        <vt:i4>5</vt:i4>
      </vt:variant>
      <vt:variant>
        <vt:lpwstr/>
      </vt:variant>
      <vt:variant>
        <vt:lpwstr>_Toc44578045</vt:lpwstr>
      </vt:variant>
      <vt:variant>
        <vt:i4>1048637</vt:i4>
      </vt:variant>
      <vt:variant>
        <vt:i4>14</vt:i4>
      </vt:variant>
      <vt:variant>
        <vt:i4>0</vt:i4>
      </vt:variant>
      <vt:variant>
        <vt:i4>5</vt:i4>
      </vt:variant>
      <vt:variant>
        <vt:lpwstr/>
      </vt:variant>
      <vt:variant>
        <vt:lpwstr>_Toc44578044</vt:lpwstr>
      </vt:variant>
      <vt:variant>
        <vt:i4>1507389</vt:i4>
      </vt:variant>
      <vt:variant>
        <vt:i4>8</vt:i4>
      </vt:variant>
      <vt:variant>
        <vt:i4>0</vt:i4>
      </vt:variant>
      <vt:variant>
        <vt:i4>5</vt:i4>
      </vt:variant>
      <vt:variant>
        <vt:lpwstr/>
      </vt:variant>
      <vt:variant>
        <vt:lpwstr>_Toc44578043</vt:lpwstr>
      </vt:variant>
      <vt:variant>
        <vt:i4>1441853</vt:i4>
      </vt:variant>
      <vt:variant>
        <vt:i4>2</vt:i4>
      </vt:variant>
      <vt:variant>
        <vt:i4>0</vt:i4>
      </vt:variant>
      <vt:variant>
        <vt:i4>5</vt:i4>
      </vt:variant>
      <vt:variant>
        <vt:lpwstr/>
      </vt:variant>
      <vt:variant>
        <vt:lpwstr>_Toc44578042</vt:lpwstr>
      </vt:variant>
      <vt:variant>
        <vt:i4>393301</vt:i4>
      </vt:variant>
      <vt:variant>
        <vt:i4>12</vt:i4>
      </vt:variant>
      <vt:variant>
        <vt:i4>0</vt:i4>
      </vt:variant>
      <vt:variant>
        <vt:i4>5</vt:i4>
      </vt:variant>
      <vt:variant>
        <vt:lpwstr>https://flexboxfroggy.com/</vt:lpwstr>
      </vt:variant>
      <vt:variant>
        <vt:lpwstr>nl</vt:lpwstr>
      </vt:variant>
      <vt:variant>
        <vt:i4>7536751</vt:i4>
      </vt:variant>
      <vt:variant>
        <vt:i4>9</vt:i4>
      </vt:variant>
      <vt:variant>
        <vt:i4>0</vt:i4>
      </vt:variant>
      <vt:variant>
        <vt:i4>5</vt:i4>
      </vt:variant>
      <vt:variant>
        <vt:lpwstr>http://www.coolors.co/generate</vt:lpwstr>
      </vt:variant>
      <vt:variant>
        <vt:lpwstr/>
      </vt:variant>
      <vt:variant>
        <vt:i4>3735662</vt:i4>
      </vt:variant>
      <vt:variant>
        <vt:i4>6</vt:i4>
      </vt:variant>
      <vt:variant>
        <vt:i4>0</vt:i4>
      </vt:variant>
      <vt:variant>
        <vt:i4>5</vt:i4>
      </vt:variant>
      <vt:variant>
        <vt:lpwstr>https://packagecontrol.io/installation</vt:lpwstr>
      </vt:variant>
      <vt:variant>
        <vt:lpwstr/>
      </vt:variant>
      <vt:variant>
        <vt:i4>2687081</vt:i4>
      </vt:variant>
      <vt:variant>
        <vt:i4>3</vt:i4>
      </vt:variant>
      <vt:variant>
        <vt:i4>0</vt:i4>
      </vt:variant>
      <vt:variant>
        <vt:i4>5</vt:i4>
      </vt:variant>
      <vt:variant>
        <vt:lpwstr>http://www.sublimetext.com/</vt:lpwstr>
      </vt:variant>
      <vt:variant>
        <vt:lpwstr/>
      </vt:variant>
      <vt:variant>
        <vt:i4>5832713</vt:i4>
      </vt:variant>
      <vt:variant>
        <vt:i4>0</vt:i4>
      </vt:variant>
      <vt:variant>
        <vt:i4>0</vt:i4>
      </vt:variant>
      <vt:variant>
        <vt:i4>5</vt:i4>
      </vt:variant>
      <vt:variant>
        <vt:lpwstr>http://www.apachefriends.org/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Walter Lutt</dc:creator>
  <cp:keywords/>
  <dc:description/>
  <cp:lastModifiedBy>Lierop, Max van (student)</cp:lastModifiedBy>
  <cp:revision>70</cp:revision>
  <cp:lastPrinted>2020-06-18T21:24:00Z</cp:lastPrinted>
  <dcterms:created xsi:type="dcterms:W3CDTF">2020-07-13T09:35:00Z</dcterms:created>
  <dcterms:modified xsi:type="dcterms:W3CDTF">2021-09-30T09:16:00Z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0x0101000CF63E00A157EC478A8183F3C3E58A9C</vt:lpwstr>
  </property>
  <property fmtid="{D5CDD505-2E9C-101B-9397-08002B2CF9AE}" pid="3" name="TaxKeyword">
    <vt:lpwstr/>
  </property>
</Properties>
</file>